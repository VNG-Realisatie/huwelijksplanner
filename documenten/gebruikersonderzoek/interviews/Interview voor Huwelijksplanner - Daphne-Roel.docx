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B70" w:rsidRDefault="007C4EF0" w:rsidP="007C4EF0">
      <w:pPr>
        <w:tabs>
          <w:tab w:val="left" w:pos="1530"/>
        </w:tabs>
      </w:pPr>
      <w:r>
        <w:t xml:space="preserve">Interview voor Huwelijksplanner </w:t>
      </w:r>
      <w:r>
        <w:tab/>
      </w:r>
      <w:r>
        <w:tab/>
      </w:r>
      <w:r>
        <w:tab/>
      </w:r>
      <w:r>
        <w:tab/>
      </w:r>
      <w:r>
        <w:tab/>
      </w:r>
      <w:r>
        <w:tab/>
        <w:t>28-10-2019</w:t>
      </w:r>
    </w:p>
    <w:p w:rsidR="007C4EF0" w:rsidRPr="007C4EF0" w:rsidRDefault="007C4EF0" w:rsidP="007C4EF0">
      <w:pPr>
        <w:tabs>
          <w:tab w:val="left" w:pos="1530"/>
        </w:tabs>
        <w:rPr>
          <w:b/>
        </w:rPr>
      </w:pPr>
      <w:r>
        <w:tab/>
      </w:r>
      <w:r>
        <w:tab/>
      </w:r>
      <w:r>
        <w:tab/>
      </w:r>
      <w:r>
        <w:tab/>
      </w:r>
      <w:r>
        <w:tab/>
      </w:r>
      <w:r>
        <w:tab/>
      </w:r>
      <w:r>
        <w:tab/>
        <w:t xml:space="preserve">Interviewer: </w:t>
      </w:r>
      <w:r w:rsidRPr="007C4EF0">
        <w:rPr>
          <w:b/>
        </w:rPr>
        <w:t>Daphne de Bruijn</w:t>
      </w:r>
    </w:p>
    <w:p w:rsidR="007C4EF0" w:rsidRDefault="007C4EF0" w:rsidP="007C4EF0">
      <w:pPr>
        <w:tabs>
          <w:tab w:val="left" w:pos="1530"/>
        </w:tabs>
      </w:pPr>
      <w:r>
        <w:tab/>
      </w:r>
      <w:r>
        <w:tab/>
      </w:r>
      <w:r>
        <w:tab/>
      </w:r>
      <w:r>
        <w:tab/>
      </w:r>
      <w:r>
        <w:tab/>
      </w:r>
      <w:r>
        <w:tab/>
      </w:r>
      <w:r>
        <w:tab/>
        <w:t>Geïnterviewde: Roel Breed</w:t>
      </w:r>
    </w:p>
    <w:p w:rsidR="007C4EF0" w:rsidRDefault="007C4EF0" w:rsidP="007C4EF0">
      <w:pPr>
        <w:tabs>
          <w:tab w:val="left" w:pos="1530"/>
        </w:tabs>
      </w:pPr>
    </w:p>
    <w:p w:rsidR="007C4EF0" w:rsidRDefault="007C4EF0" w:rsidP="007C4EF0">
      <w:pPr>
        <w:tabs>
          <w:tab w:val="left" w:pos="1530"/>
        </w:tabs>
      </w:pPr>
      <w:r>
        <w:rPr>
          <w:b/>
        </w:rPr>
        <w:t>Waarom zijn jullie getrouwd?</w:t>
      </w:r>
    </w:p>
    <w:p w:rsidR="007C4EF0" w:rsidRDefault="007C4EF0" w:rsidP="007C4EF0">
      <w:pPr>
        <w:tabs>
          <w:tab w:val="left" w:pos="1530"/>
        </w:tabs>
      </w:pPr>
      <w:r>
        <w:t>(Lacht) Wat is dit nou weer voor vraag. Nee, ja, uit liefde. Met de kinderen en dat alles geregeld is.</w:t>
      </w:r>
    </w:p>
    <w:p w:rsidR="00012D48" w:rsidRDefault="00012D48" w:rsidP="007C4EF0">
      <w:pPr>
        <w:tabs>
          <w:tab w:val="left" w:pos="1530"/>
        </w:tabs>
        <w:rPr>
          <w:b/>
        </w:rPr>
      </w:pPr>
      <w:r>
        <w:rPr>
          <w:b/>
        </w:rPr>
        <w:t>Is ie toch niet zo heel gek die vraag he.</w:t>
      </w:r>
    </w:p>
    <w:p w:rsidR="00012D48" w:rsidRDefault="00012D48" w:rsidP="007C4EF0">
      <w:pPr>
        <w:tabs>
          <w:tab w:val="left" w:pos="1530"/>
        </w:tabs>
      </w:pPr>
      <w:r>
        <w:t>Nee op zich niet want ik heb natuurlijk verschillende insteken. Als je alleen vanuit financieel oogpunt trouwt.</w:t>
      </w:r>
    </w:p>
    <w:p w:rsidR="00012D48" w:rsidRDefault="00012D48" w:rsidP="007C4EF0">
      <w:pPr>
        <w:tabs>
          <w:tab w:val="left" w:pos="1530"/>
        </w:tabs>
      </w:pPr>
      <w:r>
        <w:rPr>
          <w:b/>
        </w:rPr>
        <w:t xml:space="preserve">Dus zowel vanuit liefde, als dat voor de </w:t>
      </w:r>
      <w:proofErr w:type="spellStart"/>
      <w:r>
        <w:rPr>
          <w:b/>
        </w:rPr>
        <w:t>kids</w:t>
      </w:r>
      <w:proofErr w:type="spellEnd"/>
      <w:r>
        <w:rPr>
          <w:b/>
        </w:rPr>
        <w:t xml:space="preserve"> alles geregeld is.</w:t>
      </w:r>
    </w:p>
    <w:p w:rsidR="00012D48" w:rsidRDefault="00012D48" w:rsidP="007C4EF0">
      <w:pPr>
        <w:tabs>
          <w:tab w:val="left" w:pos="1530"/>
        </w:tabs>
      </w:pPr>
      <w:r>
        <w:t>Ja</w:t>
      </w:r>
    </w:p>
    <w:p w:rsidR="00012D48" w:rsidRDefault="00012D48" w:rsidP="007C4EF0">
      <w:pPr>
        <w:tabs>
          <w:tab w:val="left" w:pos="1530"/>
        </w:tabs>
      </w:pPr>
      <w:r>
        <w:rPr>
          <w:b/>
        </w:rPr>
        <w:t>Ok, wat is er voor jullie het belangrijkste bij trouwen?</w:t>
      </w:r>
    </w:p>
    <w:p w:rsidR="00012D48" w:rsidRDefault="00012D48" w:rsidP="007C4EF0">
      <w:pPr>
        <w:tabs>
          <w:tab w:val="left" w:pos="1530"/>
        </w:tabs>
      </w:pPr>
      <w:r>
        <w:t>In het proces? Of waar doel je op?</w:t>
      </w:r>
    </w:p>
    <w:p w:rsidR="00012D48" w:rsidRDefault="00012D48" w:rsidP="007C4EF0">
      <w:pPr>
        <w:tabs>
          <w:tab w:val="left" w:pos="1530"/>
        </w:tabs>
      </w:pPr>
      <w:r>
        <w:rPr>
          <w:b/>
        </w:rPr>
        <w:t>Wat komt er in jou op als je denkt, dit was voor mij het belangrijkste bij het trouwen? In jouw hoofd, in jouw beleving?</w:t>
      </w:r>
    </w:p>
    <w:p w:rsidR="00012D48" w:rsidRDefault="00012D48" w:rsidP="007C4EF0">
      <w:pPr>
        <w:tabs>
          <w:tab w:val="left" w:pos="1530"/>
        </w:tabs>
      </w:pPr>
      <w:r>
        <w:t>Dat alles uit handen was gegeven die dag. Dus dat je niks zelf hoeft te regelen. Dat vond ik het belangrijkste. Dus dat je gewoon de dag ingaat en dat alles geregeld is, dat iedereen weet wat hij moet doen die dag. Zowel de trouwlocatie, maar ook de trouwambtenaar natuurlijk.</w:t>
      </w:r>
    </w:p>
    <w:p w:rsidR="00012D48" w:rsidRDefault="00012D48" w:rsidP="007C4EF0">
      <w:pPr>
        <w:tabs>
          <w:tab w:val="left" w:pos="1530"/>
        </w:tabs>
        <w:rPr>
          <w:b/>
        </w:rPr>
      </w:pPr>
      <w:r>
        <w:rPr>
          <w:b/>
        </w:rPr>
        <w:t>Ja dus voornamelijk het ontzorgen, dat jullie die dag gewoon kunnen beleven en dat alles geregeld is?</w:t>
      </w:r>
    </w:p>
    <w:p w:rsidR="00012D48" w:rsidRDefault="00012D48" w:rsidP="007C4EF0">
      <w:pPr>
        <w:tabs>
          <w:tab w:val="left" w:pos="1530"/>
        </w:tabs>
      </w:pPr>
      <w:r>
        <w:t>Ja zeker.</w:t>
      </w:r>
    </w:p>
    <w:p w:rsidR="00012D48" w:rsidRDefault="00012D48" w:rsidP="007C4EF0">
      <w:pPr>
        <w:tabs>
          <w:tab w:val="left" w:pos="1530"/>
        </w:tabs>
      </w:pPr>
      <w:r>
        <w:rPr>
          <w:b/>
        </w:rPr>
        <w:t>En hoe zag jullie ideale manier eruit om te gaan trouwen?</w:t>
      </w:r>
    </w:p>
    <w:p w:rsidR="009575F0" w:rsidRDefault="009575F0" w:rsidP="007C4EF0">
      <w:pPr>
        <w:tabs>
          <w:tab w:val="left" w:pos="1530"/>
        </w:tabs>
      </w:pPr>
      <w:proofErr w:type="spellStart"/>
      <w:r>
        <w:t>Uhhh</w:t>
      </w:r>
      <w:proofErr w:type="spellEnd"/>
      <w:r>
        <w:t xml:space="preserve">, ja zoals die is gelopen. Ik bedoel, de ideale manier, voor ons was het alles op één locatie, dat was voor ons het ideale. </w:t>
      </w:r>
      <w:proofErr w:type="spellStart"/>
      <w:r>
        <w:t>Uhmmm</w:t>
      </w:r>
      <w:proofErr w:type="spellEnd"/>
      <w:r>
        <w:t xml:space="preserve"> alles aansluitend aan elkaar, met alle vrienden en familie die erbij waren. Dat was het ideale plaatje. En het mooie weer! Maar goed, dat had ik niet voor het kiezen, maar het was droog dus dat was mooi. Ja. </w:t>
      </w:r>
    </w:p>
    <w:p w:rsidR="009575F0" w:rsidRDefault="009575F0" w:rsidP="007C4EF0">
      <w:pPr>
        <w:tabs>
          <w:tab w:val="left" w:pos="1530"/>
        </w:tabs>
      </w:pPr>
      <w:r>
        <w:rPr>
          <w:b/>
        </w:rPr>
        <w:t>Wat zouden jullie ideaal vinden om het trouwen te regelen via de gemeente?</w:t>
      </w:r>
    </w:p>
    <w:p w:rsidR="009575F0" w:rsidRPr="009575F0" w:rsidRDefault="009575F0" w:rsidP="007C4EF0">
      <w:pPr>
        <w:tabs>
          <w:tab w:val="left" w:pos="1530"/>
        </w:tabs>
      </w:pPr>
      <w:proofErr w:type="spellStart"/>
      <w:r>
        <w:t>Uhhm</w:t>
      </w:r>
      <w:proofErr w:type="spellEnd"/>
      <w:r>
        <w:t>. Nou moet ik zeggen, wij zijn getrouwd bij de gemeente Hoevelaken, daar valt Nijkerk volgens mij onder en de gemeente Nijkerk hebben wij online aangegeven dat we in die gemeente wilden gaan trouwen. Nou daar heb je formulieren voor alles, dat is helemaal perfect gelopen maar wat ik ideaal had gevonden dat wat ik eigenlijk heb gemist, als ik het zo mag insteken, is een trouwambtenaar konden we alleen maar kiezen van de gemeente en we konden geen tijdelijke trouwambtenaar aanstellen voor de gemeente Nijkerk. Want we hadden eigenlijk mijn stiefvader ons willen laten trouwen, maar dat kon dus niet. Dat was ideaal geweest maar helaas, dat kon niet.</w:t>
      </w:r>
    </w:p>
    <w:p w:rsidR="00235A4F" w:rsidRDefault="00235A4F" w:rsidP="007C4EF0">
      <w:pPr>
        <w:tabs>
          <w:tab w:val="left" w:pos="1530"/>
        </w:tabs>
        <w:rPr>
          <w:b/>
        </w:rPr>
      </w:pPr>
    </w:p>
    <w:p w:rsidR="00012D48" w:rsidRDefault="009575F0" w:rsidP="007C4EF0">
      <w:pPr>
        <w:tabs>
          <w:tab w:val="left" w:pos="1530"/>
        </w:tabs>
      </w:pPr>
      <w:r>
        <w:rPr>
          <w:b/>
        </w:rPr>
        <w:lastRenderedPageBreak/>
        <w:t>Oh dat is wel balen, dus jullie konden tijdens dat hele proces niet aangeven dat je graag een eigen trouwambtenaar wilde?</w:t>
      </w:r>
    </w:p>
    <w:p w:rsidR="00235A4F" w:rsidRDefault="00235A4F" w:rsidP="007C4EF0">
      <w:pPr>
        <w:tabs>
          <w:tab w:val="left" w:pos="1530"/>
        </w:tabs>
      </w:pPr>
      <w:r>
        <w:t>Het kon wel een eigen trouwambtenaar, maar dat moest al een beëdigde trouwambtenaar zijn met ervaring bij een willekeurige gemeente in Nederland en dat mocht niet een trouwambtenaar voor één dag zijn.</w:t>
      </w:r>
    </w:p>
    <w:p w:rsidR="00235A4F" w:rsidRDefault="00235A4F" w:rsidP="007C4EF0">
      <w:pPr>
        <w:tabs>
          <w:tab w:val="left" w:pos="1530"/>
        </w:tabs>
      </w:pPr>
      <w:r>
        <w:rPr>
          <w:b/>
        </w:rPr>
        <w:t>Ow wat jammer.</w:t>
      </w:r>
    </w:p>
    <w:p w:rsidR="00235A4F" w:rsidRDefault="00235A4F" w:rsidP="007C4EF0">
      <w:pPr>
        <w:tabs>
          <w:tab w:val="left" w:pos="1530"/>
        </w:tabs>
      </w:pPr>
      <w:r>
        <w:t>Ja dat was ideaal geweest als we dat er ook nog bij hadden gekund, maar dat kon niet.</w:t>
      </w:r>
    </w:p>
    <w:p w:rsidR="00235A4F" w:rsidRDefault="00235A4F" w:rsidP="007C4EF0">
      <w:pPr>
        <w:tabs>
          <w:tab w:val="left" w:pos="1530"/>
        </w:tabs>
        <w:rPr>
          <w:b/>
        </w:rPr>
      </w:pPr>
      <w:r>
        <w:rPr>
          <w:b/>
        </w:rPr>
        <w:t>Want hoe kwamen jullie bij de gemeente terecht om die trouwzaken te regelen? Je hebt dat online gedaan?</w:t>
      </w:r>
    </w:p>
    <w:p w:rsidR="00235A4F" w:rsidRDefault="00235A4F" w:rsidP="007C4EF0">
      <w:pPr>
        <w:tabs>
          <w:tab w:val="left" w:pos="1530"/>
        </w:tabs>
      </w:pPr>
      <w:r>
        <w:t>Ja</w:t>
      </w:r>
    </w:p>
    <w:p w:rsidR="00235A4F" w:rsidRDefault="00235A4F" w:rsidP="007C4EF0">
      <w:pPr>
        <w:tabs>
          <w:tab w:val="left" w:pos="1530"/>
        </w:tabs>
        <w:rPr>
          <w:b/>
        </w:rPr>
      </w:pPr>
      <w:r>
        <w:rPr>
          <w:b/>
        </w:rPr>
        <w:t>Was dat moeilijk te vinden? Was het simpel te vinden? Hoe kwamen jullie daar terecht?</w:t>
      </w:r>
    </w:p>
    <w:p w:rsidR="00235A4F" w:rsidRDefault="00235A4F" w:rsidP="007C4EF0">
      <w:pPr>
        <w:tabs>
          <w:tab w:val="left" w:pos="1530"/>
        </w:tabs>
      </w:pPr>
      <w:r>
        <w:t>Nou we hadden eerst de trouwlocatie uitgezocht en dat is in Hoevelaken en daar hebben we een oriënterend gesprek gehad en volgens mij heeft zij daar aangegeven, de locatiemanager, van je moet bij de gemeente Nijkerk op de website formulieren invullen. Zo hebben we dat gedaan. Ja.</w:t>
      </w:r>
    </w:p>
    <w:p w:rsidR="00235A4F" w:rsidRDefault="00235A4F" w:rsidP="007C4EF0">
      <w:pPr>
        <w:tabs>
          <w:tab w:val="left" w:pos="1530"/>
        </w:tabs>
        <w:rPr>
          <w:b/>
        </w:rPr>
      </w:pPr>
      <w:r>
        <w:rPr>
          <w:b/>
        </w:rPr>
        <w:t>Maar wist je voordat je haar sprak al dat je contact moest zoeken met de gemeente? Of is dat pas tijdens dat gesprek naar voren gekomen?</w:t>
      </w:r>
    </w:p>
    <w:p w:rsidR="00235A4F" w:rsidRDefault="00235A4F" w:rsidP="007C4EF0">
      <w:pPr>
        <w:tabs>
          <w:tab w:val="left" w:pos="1530"/>
        </w:tabs>
      </w:pPr>
      <w:r>
        <w:t>Nou common sense had ik wel zoiets van dat moet ik wel, dat had ik wel uitgezocht, maar dat wist ik van te voren niet.</w:t>
      </w:r>
      <w:r w:rsidR="008501AA">
        <w:t xml:space="preserve"> Ik was er ook wel gekomen zonder dat zij me het had verteld, maar dan was het zoekwerk geweest want </w:t>
      </w:r>
      <w:r w:rsidR="00675EE7">
        <w:t xml:space="preserve">dan had ik bij gemeente Hoevelaken gekeken en daar had ik niet.. dat kan dus niet want het gaat onder Nijkerk, dus ja, dat had ik zo niet al 1, 2, 3 bedacht. </w:t>
      </w:r>
    </w:p>
    <w:p w:rsidR="00675EE7" w:rsidRDefault="00675EE7" w:rsidP="007C4EF0">
      <w:pPr>
        <w:tabs>
          <w:tab w:val="left" w:pos="1530"/>
        </w:tabs>
      </w:pPr>
      <w:r>
        <w:rPr>
          <w:b/>
        </w:rPr>
        <w:t>Ok, en jullie kwamen dus digitaal in contact met de gemeente? Hoe ging dat contact?</w:t>
      </w:r>
    </w:p>
    <w:p w:rsidR="00675EE7" w:rsidRDefault="00675EE7" w:rsidP="007C4EF0">
      <w:pPr>
        <w:tabs>
          <w:tab w:val="left" w:pos="1530"/>
        </w:tabs>
      </w:pPr>
      <w:r>
        <w:t>Volgens mij op de website van de gemeente Nijkerk moet je een formulier invullen dat je voornemens was om te gaan trouwen en dan werd er contact met je opgezocht vanuit de gemeente Nijkerk, dat ging via de mail. Uhm, nou ja, en daar volgens mij later in het proces moest je een nieuw formulier invullen, dan moest je ook inloggen volgens mij</w:t>
      </w:r>
      <w:r w:rsidR="00274738">
        <w:t xml:space="preserve"> met DigiD. Daar moest je dus getuigen invullen, locatie en daar werd het heel uitgebreid allemaal. En ook voorkeuren voor trouwambtenaren. Er zijn er een stuk of 5, 6 van de gemeente die worden voorgedragen op de website. Daar kon je uit kiezen en dan moest je de volgorde invullen van die wil ik het liefste hebben en een top 3 ofzo moest je invullen.</w:t>
      </w:r>
    </w:p>
    <w:p w:rsidR="00274738" w:rsidRDefault="00274738" w:rsidP="007C4EF0">
      <w:pPr>
        <w:tabs>
          <w:tab w:val="left" w:pos="1530"/>
        </w:tabs>
        <w:rPr>
          <w:b/>
        </w:rPr>
      </w:pPr>
      <w:r>
        <w:rPr>
          <w:b/>
        </w:rPr>
        <w:t>Hoe vond je de informatie over wat je bij de gemeente moest gaan regelen om te trouwen?</w:t>
      </w:r>
    </w:p>
    <w:p w:rsidR="00274738" w:rsidRDefault="00274738" w:rsidP="007C4EF0">
      <w:pPr>
        <w:tabs>
          <w:tab w:val="left" w:pos="1530"/>
        </w:tabs>
      </w:pPr>
      <w:proofErr w:type="spellStart"/>
      <w:r>
        <w:t>Uhhh</w:t>
      </w:r>
      <w:proofErr w:type="spellEnd"/>
      <w:r>
        <w:t xml:space="preserve">, wel goed volgens mij stond het allemaal uitgebreid beschreven op de website. Ik vond dat niet nee, dat vond ik allemaal goed geregeld. Ik wist precies wat ik allemaal moest aanleveren </w:t>
      </w:r>
      <w:proofErr w:type="spellStart"/>
      <w:r>
        <w:t>enzo</w:t>
      </w:r>
      <w:proofErr w:type="spellEnd"/>
      <w:r>
        <w:t xml:space="preserve">, ja. </w:t>
      </w:r>
    </w:p>
    <w:p w:rsidR="00274738" w:rsidRPr="00274738" w:rsidRDefault="00274738" w:rsidP="007C4EF0">
      <w:pPr>
        <w:tabs>
          <w:tab w:val="left" w:pos="1530"/>
        </w:tabs>
        <w:rPr>
          <w:b/>
        </w:rPr>
      </w:pPr>
      <w:r>
        <w:rPr>
          <w:b/>
        </w:rPr>
        <w:t>Maar ook omdat je natuurlijk door de persoon al doorverwezen werd naar Nijkerk. Heb je überhaupt op de website van Hoevelaken gekeken?</w:t>
      </w:r>
    </w:p>
    <w:p w:rsidR="00235A4F" w:rsidRDefault="00274738" w:rsidP="007C4EF0">
      <w:pPr>
        <w:tabs>
          <w:tab w:val="left" w:pos="1530"/>
        </w:tabs>
      </w:pPr>
      <w:r>
        <w:t>Nee</w:t>
      </w:r>
    </w:p>
    <w:p w:rsidR="00274738" w:rsidRDefault="00274738" w:rsidP="007C4EF0">
      <w:pPr>
        <w:tabs>
          <w:tab w:val="left" w:pos="1530"/>
        </w:tabs>
        <w:rPr>
          <w:b/>
        </w:rPr>
      </w:pPr>
      <w:r>
        <w:rPr>
          <w:b/>
        </w:rPr>
        <w:t>Je bent gewoon rechtstreeks naar de website van Nijkerk gegaan?</w:t>
      </w:r>
    </w:p>
    <w:p w:rsidR="00274738" w:rsidRDefault="00274738" w:rsidP="007C4EF0">
      <w:pPr>
        <w:tabs>
          <w:tab w:val="left" w:pos="1530"/>
        </w:tabs>
      </w:pPr>
      <w:r>
        <w:t>Ja en volgens mij stond daar wel ergens vermeld dat als je wilt, dat als je op het kopje trouwen ging klikken dan stond er ‘Ga je trouwen in onder andere Hoevelaken’ dan moet je dus bij ons, gemeente Nijkerk, aanmelden. Dus dat was daar wel beschreven. Dat was wel duidelijk.</w:t>
      </w:r>
    </w:p>
    <w:p w:rsidR="00274738" w:rsidRDefault="00274738" w:rsidP="007C4EF0">
      <w:pPr>
        <w:tabs>
          <w:tab w:val="left" w:pos="1530"/>
        </w:tabs>
        <w:rPr>
          <w:b/>
        </w:rPr>
      </w:pPr>
      <w:r>
        <w:rPr>
          <w:b/>
        </w:rPr>
        <w:lastRenderedPageBreak/>
        <w:t>Nou, wat voor manier van trouwen bij de gemeente heb je gekozen, gratis, simpel of ceremonieel?</w:t>
      </w:r>
      <w:r w:rsidR="00883B06">
        <w:rPr>
          <w:b/>
        </w:rPr>
        <w:t xml:space="preserve"> Wat was de basis van die keuze? </w:t>
      </w:r>
    </w:p>
    <w:p w:rsidR="005C60B6" w:rsidRDefault="00883B06" w:rsidP="007C4EF0">
      <w:pPr>
        <w:tabs>
          <w:tab w:val="left" w:pos="1530"/>
        </w:tabs>
      </w:pPr>
      <w:r>
        <w:t>Ceremonieel op locatie, dus niet in het gemeentehuis.</w:t>
      </w:r>
    </w:p>
    <w:p w:rsidR="00883B06" w:rsidRDefault="00883B06" w:rsidP="007C4EF0">
      <w:pPr>
        <w:tabs>
          <w:tab w:val="left" w:pos="1530"/>
        </w:tabs>
        <w:rPr>
          <w:b/>
        </w:rPr>
      </w:pPr>
      <w:r>
        <w:rPr>
          <w:b/>
        </w:rPr>
        <w:t>Wat was de basis van die keuze? Waarom hebben jullie niet voor een simpel of gratis huwelijk gekozen?</w:t>
      </w:r>
    </w:p>
    <w:p w:rsidR="00883B06" w:rsidRDefault="00883B06" w:rsidP="007C4EF0">
      <w:pPr>
        <w:tabs>
          <w:tab w:val="left" w:pos="1530"/>
        </w:tabs>
      </w:pPr>
      <w:r>
        <w:t>Omdat wij wilde trouwen op die locatie en we wilden alles op die dag daar hebben. Wij vonden dat een mooie locatie, dus ja dan kies je er ook voor om die trouwambtenaar daar naartoe te laten komen. Ook al is het gruwelijk duur, helemaal in het weekend, maar daar weet je alles van.</w:t>
      </w:r>
    </w:p>
    <w:p w:rsidR="00883B06" w:rsidRDefault="00883B06" w:rsidP="007C4EF0">
      <w:pPr>
        <w:tabs>
          <w:tab w:val="left" w:pos="1530"/>
        </w:tabs>
        <w:rPr>
          <w:b/>
        </w:rPr>
      </w:pPr>
      <w:r>
        <w:rPr>
          <w:b/>
        </w:rPr>
        <w:t>Daar weet ik alles van haha.</w:t>
      </w:r>
    </w:p>
    <w:p w:rsidR="00883B06" w:rsidRDefault="00883B06" w:rsidP="007C4EF0">
      <w:pPr>
        <w:tabs>
          <w:tab w:val="left" w:pos="1530"/>
        </w:tabs>
      </w:pPr>
      <w:r>
        <w:t>Maar dat was dus het idee zeg maar.</w:t>
      </w:r>
    </w:p>
    <w:p w:rsidR="00883B06" w:rsidRDefault="00883B06" w:rsidP="007C4EF0">
      <w:pPr>
        <w:tabs>
          <w:tab w:val="left" w:pos="1530"/>
        </w:tabs>
      </w:pPr>
      <w:r>
        <w:rPr>
          <w:b/>
        </w:rPr>
        <w:t xml:space="preserve">Het trouwproces, </w:t>
      </w:r>
      <w:r w:rsidRPr="00883B06">
        <w:rPr>
          <w:b/>
        </w:rPr>
        <w:t>w</w:t>
      </w:r>
      <w:r w:rsidRPr="00883B06">
        <w:rPr>
          <w:b/>
        </w:rPr>
        <w:t>anneer hebben jullie je voorgenomen huwelijk (ondertrouw) gemeld bij de Gemeente?</w:t>
      </w:r>
    </w:p>
    <w:p w:rsidR="001C4A59" w:rsidRDefault="00883B06" w:rsidP="007C4EF0">
      <w:pPr>
        <w:tabs>
          <w:tab w:val="left" w:pos="1530"/>
        </w:tabs>
      </w:pPr>
      <w:r>
        <w:t>Dat was echt al een jaar ervoor, ver van te voren.</w:t>
      </w:r>
      <w:r w:rsidR="001C4A59">
        <w:t xml:space="preserve"> Ja en ik weet niet wat je voor de rest nog aan vragen krijgt, maar om eventjes aanvulling te geven. In dat formulier moest je dus ook al, of mocht je ook voorkeuren aangeven voor een trouwambtenaar en dat is het enige wat in het hele proces, vonden wij, niet goed is gelopen. Het gaat namelijk zo, dat voorgenomen huwelijk vul je in, in dat formulier en je geeft al een top 3 van trouwambtenaren op van de gemeente en puntje bij paaltje word pas de beschikbaarheid gecontroleerd volgens mij 4 of 5 weken voor het huwelijk. Wij hadden het dus zo dat onze hele top 3 niet beschikbaar was en dat we het opnieuw moesten opgeven en dat we weer een top 2 hadden, want je had maar 6 trouwambtenaren en eentje vonden we helemaal niks. Van die top 2 was de tweede pas weer. Dus eigenlijk de een na laatste keuze die we hadden, dat werd hem. Achteraf gezien was het prima want die vrouw was hartstikke leuk. Alleen het is wel vervelend dat je dan ver van te voren je voorgenomen huwelijk opgeeft maar dat die trouwambtenaar dan niet word gereserveerd. Of maar 5 weken of 4 weken van te voren. Dat is wel een ding.</w:t>
      </w:r>
    </w:p>
    <w:p w:rsidR="001C4A59" w:rsidRDefault="001C4A59" w:rsidP="007C4EF0">
      <w:pPr>
        <w:tabs>
          <w:tab w:val="left" w:pos="1530"/>
        </w:tabs>
        <w:rPr>
          <w:b/>
        </w:rPr>
      </w:pPr>
      <w:r>
        <w:rPr>
          <w:b/>
        </w:rPr>
        <w:t>Dat kan ik me heel goed voorstellen.</w:t>
      </w:r>
    </w:p>
    <w:p w:rsidR="001C4A59" w:rsidRDefault="001C4A59" w:rsidP="007C4EF0">
      <w:pPr>
        <w:tabs>
          <w:tab w:val="left" w:pos="1530"/>
        </w:tabs>
      </w:pPr>
      <w:r>
        <w:rPr>
          <w:b/>
        </w:rPr>
        <w:t xml:space="preserve">Even kijken, wanneer </w:t>
      </w:r>
      <w:r w:rsidRPr="001C4A59">
        <w:rPr>
          <w:b/>
        </w:rPr>
        <w:t>hebben jullie de trouwdatum met de Gemeente ingepland? En hoeveel tijd zat er tussen de melding voorgenomen huwelijk en het voltooien van het trouwen?</w:t>
      </w:r>
    </w:p>
    <w:p w:rsidR="001C4A59" w:rsidRDefault="001C4A59" w:rsidP="007C4EF0">
      <w:pPr>
        <w:tabs>
          <w:tab w:val="left" w:pos="1530"/>
        </w:tabs>
      </w:pPr>
      <w:r>
        <w:rPr>
          <w:b/>
        </w:rPr>
        <w:t>Nou dat zei je dus al, een jaar van te voren…</w:t>
      </w:r>
    </w:p>
    <w:p w:rsidR="00574581" w:rsidRDefault="001C4A59" w:rsidP="007C4EF0">
      <w:pPr>
        <w:tabs>
          <w:tab w:val="left" w:pos="1530"/>
        </w:tabs>
      </w:pPr>
      <w:r>
        <w:t>Ja dat was de melding inderdaad en dat voltooien was natuurlijk dan een jaar later. Ik weet niet wanneer de definitieve datum is vastgelegd</w:t>
      </w:r>
      <w:r w:rsidR="00574581">
        <w:t>, ik weet niet hoe dat ook al weer is gegaan. Volgens mij was dat nog niet bij het melden van het voorgenomen huwelijk maar is dat in een later proces pas gebeurt. Wanneer weet ik niet.</w:t>
      </w:r>
    </w:p>
    <w:p w:rsidR="00574581" w:rsidRDefault="00574581" w:rsidP="007C4EF0">
      <w:pPr>
        <w:tabs>
          <w:tab w:val="left" w:pos="1530"/>
        </w:tabs>
      </w:pPr>
      <w:r>
        <w:rPr>
          <w:b/>
        </w:rPr>
        <w:t>Ok, maar jullie hebben dus eerst de melding gedaan en daarna zijn jullie pas de datum en dergelijke gaan vastleggen?</w:t>
      </w:r>
    </w:p>
    <w:p w:rsidR="00883B06" w:rsidRDefault="00574581" w:rsidP="007C4EF0">
      <w:pPr>
        <w:tabs>
          <w:tab w:val="left" w:pos="1530"/>
        </w:tabs>
      </w:pPr>
      <w:r>
        <w:t>Ja, maar die melding daar staat natuurlijk al een datum in he. Want we hadden de trouwlocatie al gereserveerd. Maar voordat het volgens mij pas definitief word dan moet je nog bepaalde stappen doorlopen bij de gemeente, wat trouwens allemaal digitaal is gegaan, ik heb niemand van de gemeente gesproken, behalve de trouwambtenaar bij een oriënterend gesprek vlak voor het huwelijk, maar voor de rest is het allemaal digitaal gegaan.</w:t>
      </w:r>
    </w:p>
    <w:p w:rsidR="00574581" w:rsidRDefault="00574581" w:rsidP="007C4EF0">
      <w:pPr>
        <w:tabs>
          <w:tab w:val="left" w:pos="1530"/>
        </w:tabs>
        <w:rPr>
          <w:b/>
        </w:rPr>
      </w:pPr>
      <w:r>
        <w:rPr>
          <w:b/>
        </w:rPr>
        <w:lastRenderedPageBreak/>
        <w:t>Ok.</w:t>
      </w:r>
    </w:p>
    <w:p w:rsidR="00574581" w:rsidRDefault="00574581" w:rsidP="007C4EF0">
      <w:pPr>
        <w:tabs>
          <w:tab w:val="left" w:pos="1530"/>
        </w:tabs>
      </w:pPr>
      <w:r w:rsidRPr="00574581">
        <w:rPr>
          <w:b/>
        </w:rPr>
        <w:t xml:space="preserve">Hoe hebben jullie het geregeld met </w:t>
      </w:r>
      <w:r>
        <w:rPr>
          <w:b/>
        </w:rPr>
        <w:t>jullie</w:t>
      </w:r>
      <w:r w:rsidRPr="00574581">
        <w:rPr>
          <w:b/>
        </w:rPr>
        <w:t xml:space="preserve"> achternamen?  </w:t>
      </w:r>
    </w:p>
    <w:p w:rsidR="00574581" w:rsidRDefault="00574581" w:rsidP="007C4EF0">
      <w:pPr>
        <w:tabs>
          <w:tab w:val="left" w:pos="1530"/>
        </w:tabs>
      </w:pPr>
      <w:r>
        <w:t xml:space="preserve">Uhm, dan moet ik even goed nadenken. We hebben volgens mij geregeld dat mijn vrouw haar eigen achternaam houdt, maar ook mijn achternaam erbij gebruikt. Als je kijkt naar het paspoort </w:t>
      </w:r>
      <w:proofErr w:type="spellStart"/>
      <w:r>
        <w:t>enzo</w:t>
      </w:r>
      <w:proofErr w:type="spellEnd"/>
      <w:r>
        <w:t>, dat is allemaal nog hetzelfde.</w:t>
      </w:r>
    </w:p>
    <w:p w:rsidR="00574581" w:rsidRDefault="00574581" w:rsidP="007C4EF0">
      <w:pPr>
        <w:tabs>
          <w:tab w:val="left" w:pos="1530"/>
        </w:tabs>
      </w:pPr>
      <w:r>
        <w:rPr>
          <w:b/>
        </w:rPr>
        <w:t>Ja, dat blijft hetzelfde.</w:t>
      </w:r>
    </w:p>
    <w:p w:rsidR="00574581" w:rsidRDefault="00574581" w:rsidP="007C4EF0">
      <w:pPr>
        <w:tabs>
          <w:tab w:val="left" w:pos="1530"/>
        </w:tabs>
      </w:pPr>
      <w:r>
        <w:rPr>
          <w:b/>
        </w:rPr>
        <w:t>Maar wanneer en hoe hebben jullie dat doorgegeven?</w:t>
      </w:r>
    </w:p>
    <w:p w:rsidR="00574581" w:rsidRDefault="00574581" w:rsidP="007C4EF0">
      <w:pPr>
        <w:tabs>
          <w:tab w:val="left" w:pos="1530"/>
        </w:tabs>
      </w:pPr>
      <w:r>
        <w:t>Ook in dat formulier.</w:t>
      </w:r>
      <w:r w:rsidR="008D7396">
        <w:t xml:space="preserve"> </w:t>
      </w:r>
    </w:p>
    <w:p w:rsidR="00671882" w:rsidRDefault="00671882" w:rsidP="007C4EF0">
      <w:pPr>
        <w:tabs>
          <w:tab w:val="left" w:pos="1530"/>
        </w:tabs>
      </w:pPr>
      <w:r>
        <w:rPr>
          <w:b/>
        </w:rPr>
        <w:t>Ok, dus dat hebben jullie bij de gemeente waar jullie gingen trouwen doorgegeven?</w:t>
      </w:r>
    </w:p>
    <w:p w:rsidR="00671882" w:rsidRDefault="00671882" w:rsidP="007C4EF0">
      <w:pPr>
        <w:tabs>
          <w:tab w:val="left" w:pos="1530"/>
        </w:tabs>
      </w:pPr>
      <w:r>
        <w:t>Ja ik zoek dat even. Ik kijk even, want ik heb dat nog wel in mijn mail staan. Dat is allemaal via de gemeente gegaan, via dat formulier wat je op de website moest invullen.</w:t>
      </w:r>
    </w:p>
    <w:p w:rsidR="00671882" w:rsidRDefault="00671882" w:rsidP="007C4EF0">
      <w:pPr>
        <w:tabs>
          <w:tab w:val="left" w:pos="1530"/>
        </w:tabs>
      </w:pPr>
      <w:r>
        <w:rPr>
          <w:b/>
        </w:rPr>
        <w:t>Dat vind ik knap, want volgens mij moet dat hier. (Gemeente waar je staat ingeschreven)</w:t>
      </w:r>
    </w:p>
    <w:p w:rsidR="00671882" w:rsidRDefault="00671882" w:rsidP="007C4EF0">
      <w:pPr>
        <w:tabs>
          <w:tab w:val="left" w:pos="1530"/>
        </w:tabs>
      </w:pPr>
      <w:r>
        <w:t>Is dat zo? Ik zal nog eens even kijken.</w:t>
      </w:r>
    </w:p>
    <w:p w:rsidR="00671882" w:rsidRDefault="00671882" w:rsidP="007C4EF0">
      <w:pPr>
        <w:tabs>
          <w:tab w:val="left" w:pos="1530"/>
        </w:tabs>
        <w:rPr>
          <w:b/>
        </w:rPr>
      </w:pPr>
      <w:r>
        <w:rPr>
          <w:b/>
        </w:rPr>
        <w:t>Wij zijn in Muiden getrouwd en ik heb mijn achternaam wijziging in Almere door moeten geven.</w:t>
      </w:r>
    </w:p>
    <w:p w:rsidR="00671882" w:rsidRDefault="00671882" w:rsidP="007C4EF0">
      <w:pPr>
        <w:tabs>
          <w:tab w:val="left" w:pos="1530"/>
        </w:tabs>
      </w:pPr>
      <w:proofErr w:type="spellStart"/>
      <w:r>
        <w:t>Uhhhhm</w:t>
      </w:r>
      <w:proofErr w:type="spellEnd"/>
      <w:r>
        <w:t xml:space="preserve"> gemeente Almere…. Nah ik zie in ieder geval niets staan in mijn mail over een wijziging. </w:t>
      </w:r>
      <w:proofErr w:type="spellStart"/>
      <w:r>
        <w:t>Uhhmm</w:t>
      </w:r>
      <w:proofErr w:type="spellEnd"/>
      <w:r>
        <w:t>, maar het zou goed kunnen hoor, als dat volgens de wet zo moet dan.</w:t>
      </w:r>
    </w:p>
    <w:p w:rsidR="00671882" w:rsidRDefault="00671882" w:rsidP="007C4EF0">
      <w:pPr>
        <w:tabs>
          <w:tab w:val="left" w:pos="1530"/>
        </w:tabs>
        <w:rPr>
          <w:b/>
        </w:rPr>
      </w:pPr>
      <w:r>
        <w:rPr>
          <w:b/>
        </w:rPr>
        <w:t>Ik heb geen idee, misschien hebben ze daar wel iets geregeld.</w:t>
      </w:r>
    </w:p>
    <w:p w:rsidR="00671882" w:rsidRDefault="00671882" w:rsidP="007C4EF0">
      <w:pPr>
        <w:tabs>
          <w:tab w:val="left" w:pos="1530"/>
        </w:tabs>
      </w:pPr>
      <w:r>
        <w:t>Nee ik zie niets in mijn mail staan en ik bewaar alles digitaal daarvan, maar nee.</w:t>
      </w:r>
    </w:p>
    <w:p w:rsidR="00671882" w:rsidRDefault="00671882" w:rsidP="007C4EF0">
      <w:pPr>
        <w:tabs>
          <w:tab w:val="left" w:pos="1530"/>
        </w:tabs>
      </w:pPr>
      <w:r>
        <w:rPr>
          <w:b/>
        </w:rPr>
        <w:t>Dan gaan we er voor nu gewoon even vanuit dat jullie dat daar hebben geregeld.</w:t>
      </w:r>
      <w:r w:rsidR="003758C8">
        <w:rPr>
          <w:b/>
        </w:rPr>
        <w:t xml:space="preserve"> Hebben jullie dat gelijk met het trouwen geregeld of daarna?</w:t>
      </w:r>
    </w:p>
    <w:p w:rsidR="003758C8" w:rsidRDefault="003758C8" w:rsidP="007C4EF0">
      <w:pPr>
        <w:tabs>
          <w:tab w:val="left" w:pos="1530"/>
        </w:tabs>
      </w:pPr>
      <w:r>
        <w:t>Ik weet wel dat er daarna nog iets geregeld moest worden, dus ik denk dat we dat daarna hebben geregeld.</w:t>
      </w:r>
    </w:p>
    <w:p w:rsidR="003758C8" w:rsidRDefault="003758C8" w:rsidP="007C4EF0">
      <w:pPr>
        <w:tabs>
          <w:tab w:val="left" w:pos="1530"/>
        </w:tabs>
        <w:rPr>
          <w:b/>
        </w:rPr>
      </w:pPr>
      <w:r>
        <w:rPr>
          <w:b/>
        </w:rPr>
        <w:t xml:space="preserve">Hoe hebben jullie het geregeld met de trouwambtenaar. Daar heb je net al over verteld (zie </w:t>
      </w:r>
      <w:r w:rsidRPr="00883B06">
        <w:rPr>
          <w:b/>
        </w:rPr>
        <w:t>wanneer hebben jullie je voorgenomen huwelijk (ondertrouw) gemeld</w:t>
      </w:r>
      <w:r>
        <w:rPr>
          <w:b/>
        </w:rPr>
        <w:t>)</w:t>
      </w:r>
    </w:p>
    <w:p w:rsidR="003758C8" w:rsidRDefault="003758C8" w:rsidP="007C4EF0">
      <w:pPr>
        <w:tabs>
          <w:tab w:val="left" w:pos="1530"/>
        </w:tabs>
      </w:pPr>
      <w:r>
        <w:t>Ja, inderdaad.</w:t>
      </w:r>
    </w:p>
    <w:p w:rsidR="003758C8" w:rsidRDefault="003758C8" w:rsidP="007C4EF0">
      <w:pPr>
        <w:tabs>
          <w:tab w:val="left" w:pos="1530"/>
        </w:tabs>
      </w:pPr>
      <w:r>
        <w:rPr>
          <w:b/>
        </w:rPr>
        <w:t>Hoe hebben jullie het geregeld met de trouwlocatie?</w:t>
      </w:r>
    </w:p>
    <w:p w:rsidR="003758C8" w:rsidRDefault="003758C8" w:rsidP="007C4EF0">
      <w:pPr>
        <w:tabs>
          <w:tab w:val="left" w:pos="1530"/>
        </w:tabs>
      </w:pPr>
      <w:r>
        <w:t>In welk opzicht? Wat wil je weten daarover?</w:t>
      </w:r>
    </w:p>
    <w:p w:rsidR="003758C8" w:rsidRDefault="003758C8" w:rsidP="007C4EF0">
      <w:pPr>
        <w:tabs>
          <w:tab w:val="left" w:pos="1530"/>
        </w:tabs>
        <w:rPr>
          <w:b/>
        </w:rPr>
      </w:pPr>
      <w:r>
        <w:rPr>
          <w:b/>
        </w:rPr>
        <w:t>Ja, wanneer en hoe hebben jullie dat doorgegeven aan de gemeente?</w:t>
      </w:r>
    </w:p>
    <w:p w:rsidR="003758C8" w:rsidRDefault="003758C8" w:rsidP="007C4EF0">
      <w:pPr>
        <w:tabs>
          <w:tab w:val="left" w:pos="1530"/>
        </w:tabs>
      </w:pPr>
      <w:r>
        <w:t xml:space="preserve">Nou via dat formulier allemaal. Want dat formulier was ellenlang wat we moesten invullen. Daar stond ook alles in met getuigen en alles stond daar in. De tijden en alles moesten we daar invullen. Dus dat was wel mooi want het was allemaal geborgd in 1 formulier. De hele </w:t>
      </w:r>
      <w:proofErr w:type="spellStart"/>
      <w:r>
        <w:t>know</w:t>
      </w:r>
      <w:proofErr w:type="spellEnd"/>
      <w:r>
        <w:t xml:space="preserve"> </w:t>
      </w:r>
      <w:proofErr w:type="spellStart"/>
      <w:r>
        <w:t>how</w:t>
      </w:r>
      <w:proofErr w:type="spellEnd"/>
      <w:r>
        <w:t xml:space="preserve"> van de bruiloft. En het was een officiële trouwlocatie van die gemeente dus het was bekend ook bij hen. Dus dat scheelde wel.</w:t>
      </w:r>
    </w:p>
    <w:p w:rsidR="003758C8" w:rsidRDefault="003758C8" w:rsidP="007C4EF0">
      <w:pPr>
        <w:tabs>
          <w:tab w:val="left" w:pos="1530"/>
        </w:tabs>
        <w:rPr>
          <w:b/>
        </w:rPr>
      </w:pPr>
    </w:p>
    <w:p w:rsidR="003758C8" w:rsidRDefault="003758C8" w:rsidP="007C4EF0">
      <w:pPr>
        <w:tabs>
          <w:tab w:val="left" w:pos="1530"/>
        </w:tabs>
      </w:pPr>
      <w:r>
        <w:rPr>
          <w:b/>
        </w:rPr>
        <w:lastRenderedPageBreak/>
        <w:t>En jullie zijn, wat je vertelde, eerst naar de trouwlocatie gegaan en de trouwlocatie heeft jullie doorgestuurd naar de gemeente?</w:t>
      </w:r>
    </w:p>
    <w:p w:rsidR="003758C8" w:rsidRDefault="003758C8" w:rsidP="007C4EF0">
      <w:pPr>
        <w:tabs>
          <w:tab w:val="left" w:pos="1530"/>
        </w:tabs>
      </w:pPr>
      <w:r>
        <w:t>Ja.</w:t>
      </w:r>
    </w:p>
    <w:p w:rsidR="003758C8" w:rsidRDefault="003758C8" w:rsidP="007C4EF0">
      <w:pPr>
        <w:tabs>
          <w:tab w:val="left" w:pos="1530"/>
        </w:tabs>
        <w:rPr>
          <w:b/>
        </w:rPr>
      </w:pPr>
      <w:r>
        <w:rPr>
          <w:b/>
        </w:rPr>
        <w:t>Ik ben ook nog wel even benieuwd, wat was voor jullie leidend? De locatie, de datum of de ambtenaar?</w:t>
      </w:r>
    </w:p>
    <w:p w:rsidR="003758C8" w:rsidRDefault="003758C8" w:rsidP="007C4EF0">
      <w:pPr>
        <w:tabs>
          <w:tab w:val="left" w:pos="1530"/>
        </w:tabs>
        <w:rPr>
          <w:b/>
        </w:rPr>
      </w:pPr>
      <w:r>
        <w:rPr>
          <w:b/>
        </w:rPr>
        <w:t>Nou de ambtenaar niet, want anders waren jullie wel in een andere gemeente getrouwd.</w:t>
      </w:r>
    </w:p>
    <w:p w:rsidR="003758C8" w:rsidRDefault="003758C8" w:rsidP="007C4EF0">
      <w:pPr>
        <w:tabs>
          <w:tab w:val="left" w:pos="1530"/>
        </w:tabs>
      </w:pPr>
      <w:r>
        <w:t>Ja, de locatie. De datum niet zo zeer, omdat we eigenlijk al een jaar van tevoren aan het plannen waren.</w:t>
      </w:r>
      <w:r w:rsidR="006032E3">
        <w:t xml:space="preserve"> Dus mochten we op die datum niet, weet je we waren gewoon naar die locatie gegaan en we vroegen gewoon een paar data, is dat nog beschikbaar en daar hebben we gewoon een datum uit gekozen. Dus zo hebben we dat gewoon gedaan. Je weet toch niet van te voren wat het weer wordt, of het nou een weekend verder is of een weekend terug op een jaar vooruit maakt dat niet uit.</w:t>
      </w:r>
    </w:p>
    <w:p w:rsidR="00A55E95" w:rsidRPr="00A55E95" w:rsidRDefault="00A55E95" w:rsidP="007C4EF0">
      <w:pPr>
        <w:tabs>
          <w:tab w:val="left" w:pos="1530"/>
        </w:tabs>
        <w:rPr>
          <w:b/>
        </w:rPr>
      </w:pPr>
      <w:r w:rsidRPr="00A55E95">
        <w:rPr>
          <w:b/>
        </w:rPr>
        <w:t>Hoe hebben jullie het geregeld met de trouwdatum? Wanneer en hoe hebben jullie dat doorgegeven aan de Gemeente?</w:t>
      </w:r>
    </w:p>
    <w:p w:rsidR="003758C8" w:rsidRDefault="00160E8C" w:rsidP="007C4EF0">
      <w:pPr>
        <w:tabs>
          <w:tab w:val="left" w:pos="1530"/>
        </w:tabs>
      </w:pPr>
      <w:r>
        <w:t>Datzelfde formulier, voorgenomen huwelijk.</w:t>
      </w:r>
    </w:p>
    <w:p w:rsidR="00160E8C" w:rsidRDefault="00160E8C" w:rsidP="007C4EF0">
      <w:pPr>
        <w:tabs>
          <w:tab w:val="left" w:pos="1530"/>
        </w:tabs>
        <w:rPr>
          <w:b/>
        </w:rPr>
      </w:pPr>
      <w:r w:rsidRPr="00160E8C">
        <w:rPr>
          <w:b/>
        </w:rPr>
        <w:t xml:space="preserve">Hoe hebben jullie het geregeld met de getuigen? </w:t>
      </w:r>
    </w:p>
    <w:p w:rsidR="00160E8C" w:rsidRDefault="00160E8C" w:rsidP="007C4EF0">
      <w:pPr>
        <w:tabs>
          <w:tab w:val="left" w:pos="1530"/>
        </w:tabs>
      </w:pPr>
      <w:r>
        <w:t xml:space="preserve">Ook dat hebben we via dat formulier ingevuld. </w:t>
      </w:r>
    </w:p>
    <w:p w:rsidR="00160E8C" w:rsidRDefault="00160E8C" w:rsidP="007C4EF0">
      <w:pPr>
        <w:tabs>
          <w:tab w:val="left" w:pos="1530"/>
        </w:tabs>
        <w:rPr>
          <w:b/>
        </w:rPr>
      </w:pPr>
      <w:r>
        <w:rPr>
          <w:b/>
        </w:rPr>
        <w:t>Hoe ging dat?</w:t>
      </w:r>
    </w:p>
    <w:p w:rsidR="00160E8C" w:rsidRDefault="00160E8C" w:rsidP="007C4EF0">
      <w:pPr>
        <w:tabs>
          <w:tab w:val="left" w:pos="1530"/>
        </w:tabs>
      </w:pPr>
      <w:r>
        <w:t xml:space="preserve">Nou dat was wel nog verwarrend, want het stond niet helemaal duidelijk aangegeven. Ik was van mening dat, zoals het op de website stond, dat je per persoon allebei vier getuigen mocht hebben, maar dat is niet zo, het is totaal. Dus uh, mijn vrouw had dan </w:t>
      </w:r>
      <w:r>
        <w:t>opgegeven</w:t>
      </w:r>
      <w:r>
        <w:t xml:space="preserve"> haar twee zussen. Toen dacht ik, ik wil eigenlijk wel mijn vader, mijn broertje en mijn moeder. Dus ik dacht dat dat kon, maar dat kon dus niet. Daar kreeg ik dus later bericht van en toen moest ik iemand weghalen en dat heb ik toen telefonisch, heb ik gebeld, telefonisch om dat eraf te halen.</w:t>
      </w:r>
    </w:p>
    <w:p w:rsidR="00160E8C" w:rsidRDefault="00160E8C" w:rsidP="007C4EF0">
      <w:pPr>
        <w:tabs>
          <w:tab w:val="left" w:pos="1530"/>
        </w:tabs>
      </w:pPr>
      <w:r>
        <w:rPr>
          <w:b/>
        </w:rPr>
        <w:t>Je kon dat wel invullen?</w:t>
      </w:r>
    </w:p>
    <w:p w:rsidR="00160E8C" w:rsidRDefault="00160E8C" w:rsidP="007C4EF0">
      <w:pPr>
        <w:tabs>
          <w:tab w:val="left" w:pos="1530"/>
        </w:tabs>
      </w:pPr>
      <w:r>
        <w:t>Ja via dat formulier.</w:t>
      </w:r>
    </w:p>
    <w:p w:rsidR="00160E8C" w:rsidRDefault="00160E8C" w:rsidP="007C4EF0">
      <w:pPr>
        <w:tabs>
          <w:tab w:val="left" w:pos="1530"/>
        </w:tabs>
        <w:rPr>
          <w:b/>
        </w:rPr>
      </w:pPr>
      <w:r>
        <w:rPr>
          <w:b/>
        </w:rPr>
        <w:t>Maar je moest dus via dat formulier waar je alles mee regelde meteen de getuigen doorgeven?</w:t>
      </w:r>
    </w:p>
    <w:p w:rsidR="00160E8C" w:rsidRDefault="00160E8C" w:rsidP="007C4EF0">
      <w:pPr>
        <w:tabs>
          <w:tab w:val="left" w:pos="1530"/>
        </w:tabs>
      </w:pPr>
      <w:r>
        <w:t xml:space="preserve">Ja met geboortedatum en </w:t>
      </w:r>
      <w:proofErr w:type="spellStart"/>
      <w:r>
        <w:t>uhmm</w:t>
      </w:r>
      <w:proofErr w:type="spellEnd"/>
      <w:r>
        <w:t xml:space="preserve">, en woonplaats of geboorteplaats volgens mij. En ik kreeg op een gegeven moment een bevestiging terug dat ik toen ik mijn vader… Nee ik zeg het verkeerd. Je mocht er vier in totaal, mijn vrouw had er twee, haar twee zussen en ik had alleen nog maar mijn broertje gedaan en ik was voornemens om mijn beide ouders erop te zetten, maar toen ik wist dat het niet mocht heb ik alleen mijn vader erop gezet. Heb ik later dus gemeld en toen kreeg ik een bevestiging terug met de volledige naam van mijn vader en zijn geboortedatum. Toen dacht ik hey, jullie hebben het opgezocht in dat register, want ik kreeg </w:t>
      </w:r>
      <w:r w:rsidR="00497707">
        <w:t>zijn volledige naam en dacht ik ok, dus dit klopt weet je wel. Dus zo is dat gegaan. Zo is hij later toegevoegd daaraan.</w:t>
      </w:r>
    </w:p>
    <w:p w:rsidR="00497707" w:rsidRDefault="00497707" w:rsidP="007C4EF0">
      <w:pPr>
        <w:tabs>
          <w:tab w:val="left" w:pos="1530"/>
        </w:tabs>
      </w:pPr>
      <w:r>
        <w:rPr>
          <w:b/>
        </w:rPr>
        <w:t xml:space="preserve">En hoe ging dat, ging dat per mail? </w:t>
      </w:r>
    </w:p>
    <w:p w:rsidR="00834F6E" w:rsidRDefault="00497707" w:rsidP="007C4EF0">
      <w:pPr>
        <w:tabs>
          <w:tab w:val="left" w:pos="1530"/>
        </w:tabs>
      </w:pPr>
      <w:r>
        <w:t>Dat ging per mail, die tweede erbij. En de eersten, dus die twee zussen en mijn broertje dat ging via dat formulier, maar daar was dus nog één vakje over</w:t>
      </w:r>
      <w:r w:rsidR="00834F6E">
        <w:t xml:space="preserve"> en volgens mij ben ik daarom gaan twijfelen. Van hey, er is nog maar één vakje over, hoe kan dit. </w:t>
      </w:r>
    </w:p>
    <w:p w:rsidR="00834F6E" w:rsidRDefault="00834F6E" w:rsidP="007C4EF0">
      <w:pPr>
        <w:tabs>
          <w:tab w:val="left" w:pos="1530"/>
        </w:tabs>
      </w:pPr>
    </w:p>
    <w:p w:rsidR="00834F6E" w:rsidRPr="00834F6E" w:rsidRDefault="00834F6E" w:rsidP="007C4EF0">
      <w:pPr>
        <w:tabs>
          <w:tab w:val="left" w:pos="1530"/>
        </w:tabs>
        <w:rPr>
          <w:b/>
        </w:rPr>
      </w:pPr>
      <w:r>
        <w:rPr>
          <w:b/>
        </w:rPr>
        <w:lastRenderedPageBreak/>
        <w:t>Juist</w:t>
      </w:r>
    </w:p>
    <w:p w:rsidR="00497707" w:rsidRDefault="00834F6E" w:rsidP="007C4EF0">
      <w:pPr>
        <w:tabs>
          <w:tab w:val="left" w:pos="1530"/>
        </w:tabs>
      </w:pPr>
      <w:r>
        <w:t>Ik denk dat het zo is gegaan. Ik moet ook weer even nadenken want het is ook al weer een jaar geleden, maar zo is dat gegaan ja. In dat formulier was geen mogelijkheid om meer namen in te vullen, het waren er maar vier. Ja zo was het gegaan.</w:t>
      </w:r>
    </w:p>
    <w:p w:rsidR="00834F6E" w:rsidRDefault="00834F6E" w:rsidP="007C4EF0">
      <w:pPr>
        <w:tabs>
          <w:tab w:val="left" w:pos="1530"/>
        </w:tabs>
      </w:pPr>
      <w:r w:rsidRPr="00834F6E">
        <w:rPr>
          <w:b/>
        </w:rPr>
        <w:t>Had je het gevoel dat wat je had doorgegeven aan de Gemeente ook daadwerkelijk daar was aangekomen?</w:t>
      </w:r>
    </w:p>
    <w:p w:rsidR="00834F6E" w:rsidRDefault="00834F6E" w:rsidP="007C4EF0">
      <w:pPr>
        <w:tabs>
          <w:tab w:val="left" w:pos="1530"/>
        </w:tabs>
      </w:pPr>
      <w:r>
        <w:t>Uh, heel lang niet, want ik kreeg bij de melding voorgenomen huwelijk geen bevestiging. Ja een automatische reply, ok, maar dat is gewoon een instelling, maar ik kreeg niet later een bevestiging, is het verwerkt. En toen heb ik er nog wel een mail achteraan gestuurd van hallo, is het duidelijk want wij hebben de locatie inmiddels al vastgelegd op die datum en toen kreeg ik wel bevestiging terug van ja dat is zo. En ik heb in die vraag van mij meteen toen gevraagd hoe zit het met die getuigen</w:t>
      </w:r>
      <w:r w:rsidR="00CC65DF">
        <w:t>, is dat al vastgelegd want we willen die mevrouw heel graag. En toen kreeg ik terug nee dat doen we pas vier of vijf weken van te voren.</w:t>
      </w:r>
    </w:p>
    <w:p w:rsidR="00CC65DF" w:rsidRDefault="00CC65DF" w:rsidP="007C4EF0">
      <w:pPr>
        <w:tabs>
          <w:tab w:val="left" w:pos="1530"/>
        </w:tabs>
      </w:pPr>
      <w:r>
        <w:rPr>
          <w:b/>
        </w:rPr>
        <w:t>Hoe was dat, dat je pas later die bevestiging kreeg?</w:t>
      </w:r>
    </w:p>
    <w:p w:rsidR="00CC65DF" w:rsidRDefault="00CC65DF" w:rsidP="007C4EF0">
      <w:pPr>
        <w:tabs>
          <w:tab w:val="left" w:pos="1530"/>
        </w:tabs>
      </w:pPr>
      <w:r>
        <w:t>Van de getuigen?</w:t>
      </w:r>
    </w:p>
    <w:p w:rsidR="00CC65DF" w:rsidRDefault="00CC65DF" w:rsidP="007C4EF0">
      <w:pPr>
        <w:tabs>
          <w:tab w:val="left" w:pos="1530"/>
        </w:tabs>
        <w:rPr>
          <w:b/>
        </w:rPr>
      </w:pPr>
      <w:r>
        <w:rPr>
          <w:b/>
        </w:rPr>
        <w:t>Nee dat het was aangekomen.</w:t>
      </w:r>
    </w:p>
    <w:p w:rsidR="00CC65DF" w:rsidRDefault="00CC65DF" w:rsidP="007C4EF0">
      <w:pPr>
        <w:tabs>
          <w:tab w:val="left" w:pos="1530"/>
        </w:tabs>
      </w:pPr>
      <w:r>
        <w:t>Nou dat vond ik niet netjes. Ik vind het netjes als je, helemaal met een huwelijk, dan moeten ze je gewoon even een belletje doen vind ik. Wat is nou een telefoontje, van nou meneer het is goed aangekomen, of mevrouw. We gaan het verwerken of weet ik veel wat. Want ik weet, zo’n automatische reply dat is gewoon in het systeem ingesteld</w:t>
      </w:r>
      <w:r w:rsidR="00C72E01">
        <w:t>. Ja daar hoeft nog niemand naar te hebben gekeken weet je wel. Dat vind ik wel, dat had beter gekund.</w:t>
      </w:r>
    </w:p>
    <w:p w:rsidR="00C72E01" w:rsidRDefault="00C72E01" w:rsidP="007C4EF0">
      <w:pPr>
        <w:tabs>
          <w:tab w:val="left" w:pos="1530"/>
        </w:tabs>
        <w:rPr>
          <w:b/>
        </w:rPr>
      </w:pPr>
      <w:r>
        <w:rPr>
          <w:b/>
        </w:rPr>
        <w:t>Jij zegt dan een belletje, maar stel dat dat digitaal zou komen. Dat ze je digitaal zouden laten weten, van goh dit hebben we gehad, dit en dit is ingevuld, dit en dit moet nog?</w:t>
      </w:r>
    </w:p>
    <w:p w:rsidR="00C72E01" w:rsidRDefault="00C72E01" w:rsidP="007C4EF0">
      <w:pPr>
        <w:tabs>
          <w:tab w:val="left" w:pos="1530"/>
        </w:tabs>
      </w:pPr>
      <w:r>
        <w:t>Ja dat kan ook. Als het maar niet een automatisch gegenereerde mail is, want dat pak je er heel snel tussenuit. Als er bijvoorbeeld.. kijk je weet als je meteen een mail terugkrijgt dan is hij automatisch gegenereerd. Maar stel je nou voor er staat in die automatische mail, van nou, we nemen via de mail binnen 5 werkdagen contact met u op om te bevestigen dat het juist is aangekomen of verwerkt is, dat was beter geweest. Dat was niet zo.</w:t>
      </w:r>
    </w:p>
    <w:p w:rsidR="00C72E01" w:rsidRDefault="00C72E01" w:rsidP="007C4EF0">
      <w:pPr>
        <w:tabs>
          <w:tab w:val="left" w:pos="1530"/>
        </w:tabs>
        <w:rPr>
          <w:b/>
        </w:rPr>
      </w:pPr>
      <w:r>
        <w:rPr>
          <w:b/>
        </w:rPr>
        <w:t>De volgende vragen waren, wat ging er goed, leuk en wat ging er niet goed. Nou die hebben we al gehad.</w:t>
      </w:r>
    </w:p>
    <w:p w:rsidR="00C72E01" w:rsidRDefault="00C72E01" w:rsidP="007C4EF0">
      <w:pPr>
        <w:tabs>
          <w:tab w:val="left" w:pos="1530"/>
        </w:tabs>
      </w:pPr>
      <w:r>
        <w:t>Ja dat hebben we wel een beetje ingevuld ja.</w:t>
      </w:r>
    </w:p>
    <w:p w:rsidR="001C00FC" w:rsidRDefault="001C00FC">
      <w:pPr>
        <w:rPr>
          <w:b/>
        </w:rPr>
      </w:pPr>
      <w:r>
        <w:rPr>
          <w:b/>
        </w:rPr>
        <w:br w:type="page"/>
      </w:r>
    </w:p>
    <w:p w:rsidR="00C72E01" w:rsidRDefault="00C72E01" w:rsidP="007C4EF0">
      <w:pPr>
        <w:tabs>
          <w:tab w:val="left" w:pos="1530"/>
        </w:tabs>
        <w:rPr>
          <w:b/>
        </w:rPr>
      </w:pPr>
      <w:r>
        <w:rPr>
          <w:b/>
        </w:rPr>
        <w:lastRenderedPageBreak/>
        <w:t>Hoe was dat… oh ging dat over het trouwen zelf misschien? Heb je nog iets geks meegemaakt? Of iets spannends? Is er een moment geweest uit het proces wat je je nog herinnert waarvan je denk goh, dat zou anders kunnen, dat zou beter kunnen of dat vond ik juist heel fijn?</w:t>
      </w:r>
    </w:p>
    <w:p w:rsidR="00C72E01" w:rsidRDefault="00C72E01" w:rsidP="007C4EF0">
      <w:pPr>
        <w:tabs>
          <w:tab w:val="left" w:pos="1530"/>
        </w:tabs>
      </w:pPr>
      <w:proofErr w:type="spellStart"/>
      <w:r>
        <w:t>Uhmmm</w:t>
      </w:r>
      <w:proofErr w:type="spellEnd"/>
      <w:r>
        <w:t>, nou dat met die trouwambtenaar dat vonden wij echt niet goed geregeld, dat wil ik echt benadrukken. En uhm, wat wel goed was in dat proces was dat we op een gegeven moment toen onze trouwambtenaar was gekozen kregen we daarvoor een bevestiging van de gemeente. Van nou dit is jullie trouwambtenaar en de trouwambtenaar neemt contact met jullie op dus de gemeente gaf dat uit handen en legde het bij de trouwambtenaar neer</w:t>
      </w:r>
      <w:r w:rsidR="001C00FC">
        <w:t xml:space="preserve"> en die heeft netjes contact met ons opgenomen en daar hebben we een afspraak mee ingepland. Daar zijn we bij thuis geweest bij die mevrouw en die heeft dan een gesprek met ons gehad om te kijken van wat willen jullie en hoe willen jullie het inkleden en dat vond ik goed. Dat vond ik echt goed gedaan. Het was ook een leuke vrouw en al die trouwambtenaren stonden op de gemeente site met een kort inleidend verhaaltje en een foto. Dat mogen ze daar ook wel een updaten, want je gaat natuurlijk research doen en je gaat op </w:t>
      </w:r>
      <w:proofErr w:type="spellStart"/>
      <w:r w:rsidR="001C00FC">
        <w:t>youtube</w:t>
      </w:r>
      <w:proofErr w:type="spellEnd"/>
      <w:r w:rsidR="001C00FC">
        <w:t xml:space="preserve"> kijken en je gaat </w:t>
      </w:r>
      <w:proofErr w:type="spellStart"/>
      <w:r w:rsidR="001C00FC">
        <w:t>googlen</w:t>
      </w:r>
      <w:proofErr w:type="spellEnd"/>
      <w:r w:rsidR="001C00FC">
        <w:t xml:space="preserve"> op namen </w:t>
      </w:r>
      <w:r w:rsidR="00D7764C">
        <w:t xml:space="preserve">en dan krijg je toch dat </w:t>
      </w:r>
      <w:r w:rsidR="001651E3">
        <w:t>het inleidend verhaal al niet meer klopt of dat ze al werken heel ergens anders naast hun baan als trouwambtenaar. Of hun uiterlijk is al een stuk veranderd of weet je wel. Ik vind dat hadden ze beter moeten bijwerken. Maar voor de rest, nee niks, dat was hem.</w:t>
      </w:r>
    </w:p>
    <w:p w:rsidR="001651E3" w:rsidRDefault="001651E3" w:rsidP="007C4EF0">
      <w:pPr>
        <w:tabs>
          <w:tab w:val="left" w:pos="1530"/>
        </w:tabs>
        <w:rPr>
          <w:b/>
        </w:rPr>
      </w:pPr>
      <w:r>
        <w:rPr>
          <w:b/>
        </w:rPr>
        <w:t>Je hebt zelf al aangegeven als iets beter zou kunnen wat dan. Wanneer had je behoefte aan overzicht van wat je al gedaan had?</w:t>
      </w:r>
    </w:p>
    <w:p w:rsidR="001651E3" w:rsidRDefault="001651E3" w:rsidP="007C4EF0">
      <w:pPr>
        <w:tabs>
          <w:tab w:val="left" w:pos="1530"/>
        </w:tabs>
      </w:pPr>
      <w:r>
        <w:t>Nou ja weet je, mijn vrouw en ik zijn best systematisch gaan we altijd te werk, dus we hadden een heel draaiboek voor onszelf gemaakt. Wij hielden dat wel in de gaten, ook met deadlines want er komt natuurlijk veel meer bij kijken van de bloemen tot de DJ, tot van alles. Dus we hadden dat allemaal netjes in een draaiboek weg geschreven. En wij hadden met de zus van Daphne, onze ceremoniemeester ook regelmatig afspraken dus ja, we hielden dat heel goed bij. Er was niet echt een moment van stress daarin of nee, dat ging wel goed.</w:t>
      </w:r>
    </w:p>
    <w:p w:rsidR="001651E3" w:rsidRDefault="001651E3" w:rsidP="007C4EF0">
      <w:pPr>
        <w:tabs>
          <w:tab w:val="left" w:pos="1530"/>
        </w:tabs>
        <w:rPr>
          <w:b/>
        </w:rPr>
      </w:pPr>
      <w:r>
        <w:rPr>
          <w:b/>
        </w:rPr>
        <w:t xml:space="preserve">Als je digitaal contact had met de gemeente, met welke </w:t>
      </w:r>
      <w:proofErr w:type="spellStart"/>
      <w:r>
        <w:rPr>
          <w:b/>
        </w:rPr>
        <w:t>devices</w:t>
      </w:r>
      <w:proofErr w:type="spellEnd"/>
      <w:r>
        <w:rPr>
          <w:b/>
        </w:rPr>
        <w:t xml:space="preserve"> ging dat dan?</w:t>
      </w:r>
    </w:p>
    <w:p w:rsidR="001651E3" w:rsidRDefault="001651E3" w:rsidP="007C4EF0">
      <w:pPr>
        <w:tabs>
          <w:tab w:val="left" w:pos="1530"/>
        </w:tabs>
      </w:pPr>
      <w:r>
        <w:t>Op de laptop hebben we dat altijd gedaan. We doen wel veel met telefoon, maar het waren best wel formulieren en je wilt het gewoon goed invullen dus we hebben het met de laptop gedaan.</w:t>
      </w:r>
    </w:p>
    <w:p w:rsidR="001651E3" w:rsidRDefault="001651E3" w:rsidP="007C4EF0">
      <w:pPr>
        <w:tabs>
          <w:tab w:val="left" w:pos="1530"/>
        </w:tabs>
        <w:rPr>
          <w:b/>
        </w:rPr>
      </w:pPr>
      <w:r>
        <w:rPr>
          <w:b/>
        </w:rPr>
        <w:t>Is er verder nog iets wat je wil toevoegen of iets wat je gemist hebt?</w:t>
      </w:r>
    </w:p>
    <w:p w:rsidR="00B81DF8" w:rsidRPr="00B81DF8" w:rsidRDefault="00B81DF8" w:rsidP="007C4EF0">
      <w:pPr>
        <w:tabs>
          <w:tab w:val="left" w:pos="1530"/>
        </w:tabs>
      </w:pPr>
      <w:r>
        <w:t xml:space="preserve">Nee, nee eigenlijk niet. </w:t>
      </w:r>
      <w:bookmarkStart w:id="0" w:name="_GoBack"/>
      <w:bookmarkEnd w:id="0"/>
    </w:p>
    <w:p w:rsidR="00C72E01" w:rsidRPr="00C72E01" w:rsidRDefault="00C72E01" w:rsidP="007C4EF0">
      <w:pPr>
        <w:tabs>
          <w:tab w:val="left" w:pos="1530"/>
        </w:tabs>
      </w:pPr>
    </w:p>
    <w:sectPr w:rsidR="00C72E01" w:rsidRPr="00C72E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F0"/>
    <w:rsid w:val="00012D48"/>
    <w:rsid w:val="00160E8C"/>
    <w:rsid w:val="001651E3"/>
    <w:rsid w:val="001C00FC"/>
    <w:rsid w:val="001C4A59"/>
    <w:rsid w:val="00235A4F"/>
    <w:rsid w:val="00274738"/>
    <w:rsid w:val="003758C8"/>
    <w:rsid w:val="00497707"/>
    <w:rsid w:val="00574581"/>
    <w:rsid w:val="005C60B6"/>
    <w:rsid w:val="006032E3"/>
    <w:rsid w:val="00671882"/>
    <w:rsid w:val="00675EE7"/>
    <w:rsid w:val="007C4EF0"/>
    <w:rsid w:val="00834F6E"/>
    <w:rsid w:val="008501AA"/>
    <w:rsid w:val="00883B06"/>
    <w:rsid w:val="008D7396"/>
    <w:rsid w:val="009575F0"/>
    <w:rsid w:val="009A2B70"/>
    <w:rsid w:val="00A55E95"/>
    <w:rsid w:val="00B81DF8"/>
    <w:rsid w:val="00C72E01"/>
    <w:rsid w:val="00CC65DF"/>
    <w:rsid w:val="00D776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E48EE"/>
  <w15:chartTrackingRefBased/>
  <w15:docId w15:val="{85B3A201-432D-40D9-8578-CB021F231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29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1613EA44.dotm</Template>
  <TotalTime>337</TotalTime>
  <Pages>7</Pages>
  <Words>2771</Words>
  <Characters>15241</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Bruijn DA de (Daphne)</dc:creator>
  <cp:keywords/>
  <dc:description/>
  <cp:lastModifiedBy>Bruijn DA de (Daphne)</cp:lastModifiedBy>
  <cp:revision>2</cp:revision>
  <dcterms:created xsi:type="dcterms:W3CDTF">2019-10-31T14:13:00Z</dcterms:created>
  <dcterms:modified xsi:type="dcterms:W3CDTF">2019-11-04T10:26:00Z</dcterms:modified>
</cp:coreProperties>
</file>