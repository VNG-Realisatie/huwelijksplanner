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6DF8" w14:textId="77777777" w:rsidR="004E3C7F" w:rsidRDefault="004E3C7F" w:rsidP="005B563D">
      <w:pPr>
        <w:rPr>
          <w:b/>
          <w:bCs/>
        </w:rPr>
      </w:pPr>
      <w:r>
        <w:rPr>
          <w:b/>
          <w:bCs/>
        </w:rPr>
        <w:t>Opmerkingen Dashboard</w:t>
      </w:r>
    </w:p>
    <w:p w14:paraId="06431E44" w14:textId="77777777" w:rsidR="004E3C7F" w:rsidRDefault="004E3C7F" w:rsidP="005B563D">
      <w:r>
        <w:rPr>
          <w:u w:val="single"/>
        </w:rPr>
        <w:t>Medewerker</w:t>
      </w:r>
    </w:p>
    <w:p w14:paraId="43AE6DFA" w14:textId="1989A47A" w:rsidR="004E3C7F" w:rsidRPr="001D261C" w:rsidRDefault="004E3C7F" w:rsidP="004E3C7F">
      <w:pPr>
        <w:pStyle w:val="Lijstalinea"/>
        <w:numPr>
          <w:ilvl w:val="0"/>
          <w:numId w:val="3"/>
        </w:numPr>
        <w:rPr>
          <w:b/>
          <w:bCs/>
          <w:strike/>
        </w:rPr>
      </w:pPr>
      <w:r w:rsidRPr="001D261C">
        <w:rPr>
          <w:strike/>
        </w:rPr>
        <w:t xml:space="preserve">Is het niet beter om de planning (agenda) van trouwambtenaren en locaties te combineren? Nu moet er in 2 agenda’s gekeken worden als je op één datum wil weten welke locatie en </w:t>
      </w:r>
      <w:proofErr w:type="spellStart"/>
      <w:r w:rsidRPr="001D261C">
        <w:rPr>
          <w:strike/>
        </w:rPr>
        <w:t>babs</w:t>
      </w:r>
      <w:proofErr w:type="spellEnd"/>
      <w:r w:rsidRPr="001D261C">
        <w:rPr>
          <w:strike/>
        </w:rPr>
        <w:t xml:space="preserve"> het is?</w:t>
      </w:r>
      <w:r w:rsidR="001D261C">
        <w:rPr>
          <w:strike/>
        </w:rPr>
        <w:t xml:space="preserve"> </w:t>
      </w:r>
      <w:r w:rsidR="001D261C">
        <w:t>vervalt vanwege nieuwe inzichten na dashboard sessie</w:t>
      </w:r>
    </w:p>
    <w:p w14:paraId="464C2D7C" w14:textId="7379B9CC" w:rsidR="004E3C7F" w:rsidRDefault="004E3C7F" w:rsidP="004E3C7F">
      <w:pPr>
        <w:rPr>
          <w:u w:val="single"/>
        </w:rPr>
      </w:pPr>
      <w:r w:rsidRPr="004E3C7F">
        <w:rPr>
          <w:u w:val="single"/>
        </w:rPr>
        <w:t>Beheerder</w:t>
      </w:r>
    </w:p>
    <w:p w14:paraId="1FD9B974" w14:textId="4AEF39D8" w:rsidR="004E3C7F" w:rsidRPr="004E3C7F" w:rsidRDefault="004E3C7F" w:rsidP="004E3C7F">
      <w:pPr>
        <w:pStyle w:val="Lijstalinea"/>
        <w:numPr>
          <w:ilvl w:val="0"/>
          <w:numId w:val="4"/>
        </w:numPr>
        <w:rPr>
          <w:u w:val="single"/>
        </w:rPr>
      </w:pPr>
      <w:r>
        <w:t xml:space="preserve">Bij een gebruiker (BABS) moet ik ook een e-mailadres kunnen opvoeren waar </w:t>
      </w:r>
      <w:proofErr w:type="spellStart"/>
      <w:r>
        <w:t>notifcaties</w:t>
      </w:r>
      <w:proofErr w:type="spellEnd"/>
      <w:r>
        <w:t xml:space="preserve"> heen gaan?</w:t>
      </w:r>
      <w:r w:rsidR="001D261C">
        <w:t xml:space="preserve"> </w:t>
      </w:r>
      <w:r w:rsidR="001D261C" w:rsidRPr="001D261C">
        <w:rPr>
          <w:color w:val="00B050"/>
        </w:rPr>
        <w:t>US maken</w:t>
      </w:r>
    </w:p>
    <w:p w14:paraId="60E4D05A" w14:textId="568AE836" w:rsidR="005B563D" w:rsidRDefault="004E3C7F" w:rsidP="004E3C7F">
      <w:pPr>
        <w:rPr>
          <w:b/>
          <w:bCs/>
        </w:rPr>
      </w:pPr>
      <w:r w:rsidRPr="004E3C7F">
        <w:rPr>
          <w:b/>
          <w:bCs/>
        </w:rPr>
        <w:br/>
      </w:r>
      <w:r w:rsidRPr="004E3C7F">
        <w:rPr>
          <w:b/>
          <w:bCs/>
        </w:rPr>
        <w:br/>
      </w:r>
      <w:r w:rsidR="005B563D" w:rsidRPr="004E3C7F">
        <w:rPr>
          <w:b/>
          <w:bCs/>
        </w:rPr>
        <w:t>Als beheerder wil ik weten wat de afhandelingstermijn voor medewerkers is van de huwelijksprocessen #433</w:t>
      </w:r>
    </w:p>
    <w:p w14:paraId="22C61C89" w14:textId="77777777" w:rsidR="00937971" w:rsidRDefault="001D261C" w:rsidP="004E3C7F">
      <w:pPr>
        <w:rPr>
          <w:b/>
          <w:bCs/>
          <w:color w:val="00B050"/>
        </w:rPr>
      </w:pPr>
      <w:r>
        <w:rPr>
          <w:b/>
          <w:bCs/>
          <w:color w:val="00B050"/>
        </w:rPr>
        <w:t xml:space="preserve">Aanscherpen reservering naar: </w:t>
      </w:r>
      <w:r w:rsidR="00937971">
        <w:rPr>
          <w:b/>
          <w:bCs/>
          <w:color w:val="00B050"/>
        </w:rPr>
        <w:t xml:space="preserve">Stel, Locatie, Datum/Tijd, Babs. </w:t>
      </w:r>
    </w:p>
    <w:p w14:paraId="3B1F5735" w14:textId="61B4347D" w:rsidR="00937971" w:rsidRDefault="00937971" w:rsidP="004E3C7F">
      <w:pPr>
        <w:rPr>
          <w:b/>
          <w:bCs/>
          <w:color w:val="00B050"/>
        </w:rPr>
      </w:pPr>
      <w:r>
        <w:rPr>
          <w:b/>
          <w:bCs/>
          <w:color w:val="00B050"/>
        </w:rPr>
        <w:t>Na bij elkaar klikken deze set niet meer na x minuten vrijgeven. (instelbaar)</w:t>
      </w:r>
    </w:p>
    <w:p w14:paraId="29FB4A2B" w14:textId="05873FA9" w:rsidR="001D261C" w:rsidRPr="001D261C" w:rsidRDefault="00937971" w:rsidP="004E3C7F">
      <w:pPr>
        <w:rPr>
          <w:b/>
          <w:bCs/>
          <w:color w:val="00B050"/>
        </w:rPr>
      </w:pPr>
      <w:r>
        <w:rPr>
          <w:b/>
          <w:bCs/>
          <w:color w:val="00B050"/>
        </w:rPr>
        <w:t>Na goedkeuring BABS, statuswijziging. Set compleet (instelbare notificatie + nieuwe timer)</w:t>
      </w:r>
    </w:p>
    <w:p w14:paraId="0E6540A3" w14:textId="77777777" w:rsidR="00046B5F" w:rsidRDefault="00046B5F" w:rsidP="00046B5F">
      <w:r w:rsidRPr="0097360B">
        <w:rPr>
          <w:u w:val="single"/>
        </w:rPr>
        <w:t>Reservering huwelijks behandelen</w:t>
      </w:r>
      <w:r>
        <w:rPr>
          <w:u w:val="single"/>
        </w:rPr>
        <w:br/>
      </w:r>
      <w:r>
        <w:t>In Hoorn hanteert men nu:</w:t>
      </w:r>
      <w:r>
        <w:br/>
        <w:t>Binnen een week krijgt men antwoord op hun verzoek.</w:t>
      </w:r>
    </w:p>
    <w:p w14:paraId="055939E3" w14:textId="0281F06C" w:rsidR="004E1D1E" w:rsidRDefault="004E1D1E" w:rsidP="004E1D1E">
      <w:pPr>
        <w:rPr>
          <w:color w:val="FF0000"/>
        </w:rPr>
      </w:pPr>
      <w:r>
        <w:rPr>
          <w:color w:val="FF0000"/>
        </w:rPr>
        <w:t xml:space="preserve">In Utrecht wordt 6 weken </w:t>
      </w:r>
      <w:proofErr w:type="spellStart"/>
      <w:r>
        <w:rPr>
          <w:color w:val="FF0000"/>
        </w:rPr>
        <w:t>vantevoren</w:t>
      </w:r>
      <w:proofErr w:type="spellEnd"/>
      <w:r>
        <w:rPr>
          <w:color w:val="FF0000"/>
        </w:rPr>
        <w:t xml:space="preserve"> alles bekeken, dus dan wil je dat alles binnen is (+weekje speling). In Rotterdam 4 weken. (+Weekje speling) </w:t>
      </w:r>
    </w:p>
    <w:p w14:paraId="5D6D7153" w14:textId="72D0113A" w:rsidR="00046B5F" w:rsidRDefault="00046B5F" w:rsidP="00046B5F">
      <w:pPr>
        <w:rPr>
          <w:color w:val="FF0000"/>
        </w:rPr>
      </w:pPr>
      <w:r>
        <w:rPr>
          <w:color w:val="FF0000"/>
        </w:rPr>
        <w:t>Babs</w:t>
      </w:r>
      <w:r w:rsidR="004E1D1E">
        <w:rPr>
          <w:color w:val="FF0000"/>
        </w:rPr>
        <w:t>, locatie</w:t>
      </w:r>
      <w:r>
        <w:rPr>
          <w:color w:val="FF0000"/>
        </w:rPr>
        <w:t xml:space="preserve"> en datum zijn leidend</w:t>
      </w:r>
      <w:r w:rsidR="004E1D1E">
        <w:rPr>
          <w:color w:val="FF0000"/>
        </w:rPr>
        <w:t xml:space="preserve"> of iets nog kan</w:t>
      </w:r>
      <w:r>
        <w:rPr>
          <w:color w:val="FF0000"/>
        </w:rPr>
        <w:t xml:space="preserve">. </w:t>
      </w:r>
      <w:r w:rsidR="004E1D1E">
        <w:rPr>
          <w:color w:val="FF0000"/>
        </w:rPr>
        <w:t xml:space="preserve">Als je nog iets daarnaast wil toevoegen of veranderen kan dat daarna vaak ook nog wel </w:t>
      </w:r>
      <w:r>
        <w:rPr>
          <w:color w:val="FF0000"/>
        </w:rPr>
        <w:t>(behalve te beëdigen Babs)</w:t>
      </w:r>
    </w:p>
    <w:p w14:paraId="76EAF411" w14:textId="457FB143" w:rsidR="00046B5F" w:rsidRPr="00F418A7" w:rsidRDefault="004E1D1E" w:rsidP="00046B5F">
      <w:pPr>
        <w:rPr>
          <w:color w:val="FF0000"/>
        </w:rPr>
      </w:pPr>
      <w:r>
        <w:rPr>
          <w:color w:val="FF0000"/>
        </w:rPr>
        <w:t>Uitkomst: deadline voor indienen reservering op 6 of 7</w:t>
      </w:r>
      <w:r w:rsidR="00046B5F">
        <w:rPr>
          <w:color w:val="FF0000"/>
        </w:rPr>
        <w:t xml:space="preserve"> weken</w:t>
      </w:r>
      <w:r>
        <w:rPr>
          <w:color w:val="FF0000"/>
        </w:rPr>
        <w:t xml:space="preserve"> lijkt werkbaar. Daarna</w:t>
      </w:r>
      <w:r w:rsidR="00046B5F">
        <w:rPr>
          <w:color w:val="FF0000"/>
        </w:rPr>
        <w:t xml:space="preserve"> dien je contact op te nemen met de gemeente</w:t>
      </w:r>
      <w:r>
        <w:rPr>
          <w:color w:val="FF0000"/>
        </w:rPr>
        <w:t xml:space="preserve"> en kijken zij wat ze nog voor je kunnen doen. </w:t>
      </w:r>
    </w:p>
    <w:p w14:paraId="3628179A" w14:textId="57B1F1A4" w:rsidR="002F14A5" w:rsidRPr="002F14A5" w:rsidRDefault="005B563D" w:rsidP="002F14A5">
      <w:pPr>
        <w:rPr>
          <w:color w:val="00B050"/>
          <w:shd w:val="clear" w:color="auto" w:fill="FFFFFF"/>
        </w:rPr>
      </w:pPr>
      <w:r w:rsidRPr="005B563D">
        <w:rPr>
          <w:u w:val="single"/>
        </w:rPr>
        <w:t>Aanvraag eigen Babs behandelen</w:t>
      </w:r>
      <w:r w:rsidR="00254CC0">
        <w:rPr>
          <w:u w:val="single"/>
        </w:rPr>
        <w:t xml:space="preserve"> </w:t>
      </w:r>
      <w:r w:rsidR="00254CC0">
        <w:rPr>
          <w:color w:val="00B050"/>
        </w:rPr>
        <w:t xml:space="preserve"> Aanvraag eigen BABS moet apart configurabel zijn, niet x weken voor.</w:t>
      </w:r>
      <w:r w:rsidR="002F14A5">
        <w:rPr>
          <w:color w:val="00B050"/>
        </w:rPr>
        <w:t xml:space="preserve"> </w:t>
      </w:r>
      <w:r w:rsidR="002F14A5" w:rsidRPr="002F14A5">
        <w:rPr>
          <w:color w:val="00B050"/>
          <w:shd w:val="clear" w:color="auto" w:fill="FFFFFF"/>
        </w:rPr>
        <w:t>E</w:t>
      </w:r>
      <w:r w:rsidR="002F14A5" w:rsidRPr="002F14A5">
        <w:rPr>
          <w:color w:val="00B050"/>
          <w:shd w:val="clear" w:color="auto" w:fill="FFFFFF"/>
        </w:rPr>
        <w:t xml:space="preserve">xtra stukken </w:t>
      </w:r>
      <w:proofErr w:type="spellStart"/>
      <w:r w:rsidR="002F14A5" w:rsidRPr="002F14A5">
        <w:rPr>
          <w:color w:val="00B050"/>
          <w:shd w:val="clear" w:color="auto" w:fill="FFFFFF"/>
        </w:rPr>
        <w:t>etc</w:t>
      </w:r>
      <w:proofErr w:type="spellEnd"/>
      <w:r w:rsidR="002F14A5" w:rsidRPr="002F14A5">
        <w:rPr>
          <w:color w:val="00B050"/>
          <w:shd w:val="clear" w:color="auto" w:fill="FFFFFF"/>
        </w:rPr>
        <w:t xml:space="preserve">, invulling mogelijk maken, vinkjes resulteren in </w:t>
      </w:r>
      <w:r w:rsidR="002F14A5" w:rsidRPr="002F14A5">
        <w:rPr>
          <w:color w:val="00B050"/>
          <w:shd w:val="clear" w:color="auto" w:fill="FFFFFF"/>
        </w:rPr>
        <w:t>completering in Dashboard</w:t>
      </w:r>
    </w:p>
    <w:p w14:paraId="4519FA2A" w14:textId="07B62225" w:rsidR="005B563D" w:rsidRDefault="00254CC0" w:rsidP="005B563D">
      <w:r>
        <w:rPr>
          <w:color w:val="00B050"/>
        </w:rPr>
        <w:t>Hoe doen wij dit met de stukken in Almere?</w:t>
      </w:r>
      <w:r w:rsidR="002F14A5">
        <w:rPr>
          <w:color w:val="00B050"/>
        </w:rPr>
        <w:t xml:space="preserve"> Welke termijn hanteert Almere en hoe loopt het proces.</w:t>
      </w:r>
      <w:r w:rsidR="005B563D">
        <w:rPr>
          <w:u w:val="single"/>
        </w:rPr>
        <w:br/>
      </w:r>
      <w:r w:rsidR="00F65E06">
        <w:t>In Hoorn hanteert men:</w:t>
      </w:r>
      <w:r w:rsidR="00F65E06">
        <w:br/>
      </w:r>
      <w:r w:rsidR="005B563D">
        <w:t>Uiterlijk 3 maanden vóór het huwelijk aanvragen. Binnen twee weken krijgt men antwoord op hun verzoek. Als het allemaal goed is, zijn de stukken dan ook naar de rechtbank verstuurd (indien nodig). Behandeling van de rechtbank duurt doorgaans een week of 2/3.</w:t>
      </w:r>
    </w:p>
    <w:p w14:paraId="41D9E185" w14:textId="6F8093F3" w:rsidR="004A186A" w:rsidRDefault="004A186A" w:rsidP="005B563D">
      <w:pPr>
        <w:rPr>
          <w:color w:val="FF0000"/>
        </w:rPr>
      </w:pPr>
      <w:r>
        <w:rPr>
          <w:color w:val="FF0000"/>
        </w:rPr>
        <w:t xml:space="preserve">Reeds beëdigd: 6 weken </w:t>
      </w:r>
      <w:proofErr w:type="spellStart"/>
      <w:r>
        <w:rPr>
          <w:color w:val="FF0000"/>
        </w:rPr>
        <w:t>vantevoren</w:t>
      </w:r>
      <w:proofErr w:type="spellEnd"/>
      <w:r>
        <w:rPr>
          <w:color w:val="FF0000"/>
        </w:rPr>
        <w:t xml:space="preserve"> aanvragen bij beide. 2 weken </w:t>
      </w:r>
      <w:r w:rsidR="004E1D1E">
        <w:rPr>
          <w:color w:val="FF0000"/>
        </w:rPr>
        <w:t xml:space="preserve">voor afhandeling </w:t>
      </w:r>
      <w:r>
        <w:rPr>
          <w:color w:val="FF0000"/>
        </w:rPr>
        <w:t>lijkt haalbaar.</w:t>
      </w:r>
      <w:r w:rsidR="00AD4186">
        <w:rPr>
          <w:color w:val="FF0000"/>
        </w:rPr>
        <w:t xml:space="preserve"> Dit kan digitaal afgehandeld worden. </w:t>
      </w:r>
    </w:p>
    <w:p w14:paraId="7CC18222" w14:textId="5EFB6052" w:rsidR="00F418A7" w:rsidRDefault="004A186A" w:rsidP="005B563D">
      <w:pPr>
        <w:rPr>
          <w:color w:val="FF0000"/>
        </w:rPr>
      </w:pPr>
      <w:r>
        <w:rPr>
          <w:color w:val="FF0000"/>
        </w:rPr>
        <w:t>Nog niet beëdigd: In Utrecht 4 maanden van</w:t>
      </w:r>
      <w:r w:rsidR="001D261C">
        <w:rPr>
          <w:color w:val="FF0000"/>
        </w:rPr>
        <w:t xml:space="preserve"> </w:t>
      </w:r>
      <w:r>
        <w:rPr>
          <w:color w:val="FF0000"/>
        </w:rPr>
        <w:t xml:space="preserve">tevoren aanvragen </w:t>
      </w:r>
      <w:proofErr w:type="spellStart"/>
      <w:r>
        <w:rPr>
          <w:color w:val="FF0000"/>
        </w:rPr>
        <w:t>ivm</w:t>
      </w:r>
      <w:proofErr w:type="spellEnd"/>
      <w:r>
        <w:rPr>
          <w:color w:val="FF0000"/>
        </w:rPr>
        <w:t xml:space="preserve"> drukte rechtbank. In Rotterdam 12 weken. Afhandeltermijn hangt af van datum beëdiging, 4 maanden/12 weken doorlooptijd dus nodig. </w:t>
      </w:r>
    </w:p>
    <w:p w14:paraId="34016EB5" w14:textId="71FACFB3" w:rsidR="00F418A7" w:rsidRDefault="004E1D1E" w:rsidP="005B563D">
      <w:pPr>
        <w:rPr>
          <w:color w:val="FF0000"/>
        </w:rPr>
      </w:pPr>
      <w:r>
        <w:rPr>
          <w:color w:val="FF0000"/>
        </w:rPr>
        <w:lastRenderedPageBreak/>
        <w:t xml:space="preserve">Issue: </w:t>
      </w:r>
      <w:r w:rsidR="00AD4186">
        <w:rPr>
          <w:color w:val="FF0000"/>
        </w:rPr>
        <w:t xml:space="preserve">In Utrecht wordt </w:t>
      </w:r>
      <w:r w:rsidR="00F418A7">
        <w:rPr>
          <w:color w:val="FF0000"/>
        </w:rPr>
        <w:t xml:space="preserve">aanvraagformulier, </w:t>
      </w:r>
      <w:r w:rsidR="00AD4186">
        <w:rPr>
          <w:color w:val="FF0000"/>
        </w:rPr>
        <w:t>VOG en uittreksel BRP uitgevraagd, laatste gaat naar Rechtbank in origineel.</w:t>
      </w:r>
      <w:r w:rsidR="00F418A7">
        <w:rPr>
          <w:color w:val="FF0000"/>
        </w:rPr>
        <w:t xml:space="preserve"> </w:t>
      </w:r>
      <w:r>
        <w:rPr>
          <w:color w:val="FF0000"/>
        </w:rPr>
        <w:t xml:space="preserve">Daarom wordt dit nog niet digitaal afgehandeld, omdat de rechtbank dit niet goedkeurt. </w:t>
      </w:r>
      <w:r w:rsidR="00F418A7">
        <w:rPr>
          <w:color w:val="FF0000"/>
        </w:rPr>
        <w:t>(</w:t>
      </w:r>
      <w:r>
        <w:rPr>
          <w:color w:val="FF0000"/>
        </w:rPr>
        <w:t xml:space="preserve">Elena levert </w:t>
      </w:r>
      <w:r w:rsidR="00F418A7">
        <w:rPr>
          <w:color w:val="FF0000"/>
        </w:rPr>
        <w:t>lijstje</w:t>
      </w:r>
      <w:r>
        <w:rPr>
          <w:color w:val="FF0000"/>
        </w:rPr>
        <w:t xml:space="preserve"> op van documenten die naar Rechtbank moeten in origineel</w:t>
      </w:r>
      <w:r w:rsidR="00F418A7">
        <w:rPr>
          <w:color w:val="FF0000"/>
        </w:rPr>
        <w:t>)</w:t>
      </w:r>
      <w:r>
        <w:rPr>
          <w:color w:val="FF0000"/>
        </w:rPr>
        <w:t xml:space="preserve">. </w:t>
      </w:r>
    </w:p>
    <w:p w14:paraId="71E1F642" w14:textId="58ED0DED" w:rsidR="004A186A" w:rsidRDefault="00AD4186" w:rsidP="005B563D">
      <w:pPr>
        <w:rPr>
          <w:color w:val="FF0000"/>
        </w:rPr>
      </w:pPr>
      <w:r>
        <w:rPr>
          <w:color w:val="FF0000"/>
        </w:rPr>
        <w:t>Rotterdam stuurt naar rechtbank</w:t>
      </w:r>
      <w:r w:rsidR="00F418A7">
        <w:rPr>
          <w:color w:val="FF0000"/>
        </w:rPr>
        <w:t>… (</w:t>
      </w:r>
      <w:r w:rsidR="004E1D1E">
        <w:rPr>
          <w:color w:val="FF0000"/>
        </w:rPr>
        <w:t xml:space="preserve">Joan levert </w:t>
      </w:r>
      <w:r w:rsidR="00F418A7">
        <w:rPr>
          <w:color w:val="FF0000"/>
        </w:rPr>
        <w:t>lijstje</w:t>
      </w:r>
      <w:r w:rsidR="004E1D1E">
        <w:rPr>
          <w:color w:val="FF0000"/>
        </w:rPr>
        <w:t xml:space="preserve"> op</w:t>
      </w:r>
      <w:r w:rsidR="00F418A7">
        <w:rPr>
          <w:color w:val="FF0000"/>
        </w:rPr>
        <w:t>)</w:t>
      </w:r>
    </w:p>
    <w:p w14:paraId="09DD0BE7" w14:textId="4D5B2502" w:rsidR="00AD4186" w:rsidRDefault="004E1D1E" w:rsidP="005B563D">
      <w:pPr>
        <w:rPr>
          <w:color w:val="FF0000"/>
        </w:rPr>
      </w:pPr>
      <w:proofErr w:type="spellStart"/>
      <w:r>
        <w:rPr>
          <w:color w:val="FF0000"/>
        </w:rPr>
        <w:t>To</w:t>
      </w:r>
      <w:proofErr w:type="spellEnd"/>
      <w:r>
        <w:rPr>
          <w:color w:val="FF0000"/>
        </w:rPr>
        <w:t xml:space="preserve"> do: </w:t>
      </w:r>
      <w:r w:rsidR="00AD4186">
        <w:rPr>
          <w:color w:val="FF0000"/>
        </w:rPr>
        <w:t>Risico uitzoeken als we de VOG weg laten!</w:t>
      </w:r>
      <w:r>
        <w:rPr>
          <w:color w:val="FF0000"/>
        </w:rPr>
        <w:t xml:space="preserve"> En hoe om te gaan met originele documenten naar rechtbank. </w:t>
      </w:r>
    </w:p>
    <w:p w14:paraId="3D394177" w14:textId="589134EA" w:rsidR="00AD4186" w:rsidRPr="004A186A" w:rsidRDefault="004A186A" w:rsidP="005B563D">
      <w:pPr>
        <w:rPr>
          <w:color w:val="FF0000"/>
        </w:rPr>
      </w:pPr>
      <w:r>
        <w:rPr>
          <w:color w:val="FF0000"/>
        </w:rPr>
        <w:t xml:space="preserve">Er wordt een lijst bijgehouden met beschikbare data vanuit Rechtbank. Babs geeft aan op welke data hij/zij kan. Dan nog datum checken of het nog steeds kan. Procesverbaal komt met de post binnen en dan wordt de zaak afgehandeld. </w:t>
      </w:r>
    </w:p>
    <w:p w14:paraId="3FA512CB" w14:textId="023851C0" w:rsidR="005B563D" w:rsidRDefault="005B563D" w:rsidP="005B563D">
      <w:r w:rsidRPr="005B563D">
        <w:rPr>
          <w:u w:val="single"/>
        </w:rPr>
        <w:t>Aanvraag eigen locatie behandelen</w:t>
      </w:r>
      <w:r w:rsidR="00254CC0">
        <w:t xml:space="preserve"> </w:t>
      </w:r>
      <w:r w:rsidR="00254CC0">
        <w:rPr>
          <w:color w:val="00B050"/>
        </w:rPr>
        <w:t>Moet configurabel zijn – proces nalopen</w:t>
      </w:r>
      <w:r>
        <w:rPr>
          <w:u w:val="single"/>
        </w:rPr>
        <w:br/>
      </w:r>
      <w:r w:rsidR="00F65E06">
        <w:t>In Hoorn hanteert men:</w:t>
      </w:r>
      <w:r w:rsidR="00F65E06">
        <w:br/>
      </w:r>
      <w:r w:rsidR="00CD4AC2">
        <w:t xml:space="preserve">Uiterlijk 2 maanden vóór het huwelijk aanvragen. Binnen twee weken krijgt men antwoord op hun verzoek. </w:t>
      </w:r>
    </w:p>
    <w:p w14:paraId="5C80F02F" w14:textId="106BA683" w:rsidR="00F418A7" w:rsidRPr="00F418A7" w:rsidRDefault="00F418A7" w:rsidP="005B563D">
      <w:pPr>
        <w:rPr>
          <w:color w:val="FF0000"/>
        </w:rPr>
      </w:pPr>
      <w:r w:rsidRPr="00F418A7">
        <w:rPr>
          <w:color w:val="FF0000"/>
        </w:rPr>
        <w:t>In Utrecht</w:t>
      </w:r>
      <w:r>
        <w:rPr>
          <w:color w:val="FF0000"/>
        </w:rPr>
        <w:t xml:space="preserve"> uiterlijk</w:t>
      </w:r>
      <w:r w:rsidRPr="00F418A7">
        <w:rPr>
          <w:color w:val="FF0000"/>
        </w:rPr>
        <w:t xml:space="preserve"> </w:t>
      </w:r>
      <w:r>
        <w:rPr>
          <w:color w:val="FF0000"/>
        </w:rPr>
        <w:t>10</w:t>
      </w:r>
      <w:r w:rsidRPr="00F418A7">
        <w:rPr>
          <w:color w:val="FF0000"/>
        </w:rPr>
        <w:t xml:space="preserve"> weken voor het huwelijk aanvragen.</w:t>
      </w:r>
      <w:r>
        <w:rPr>
          <w:color w:val="FF0000"/>
        </w:rPr>
        <w:t xml:space="preserve"> Utrecht neemt zelf contact op met de locatie en stelt een overeenkomst op met deze locatie. Hangt namelijk samen met Babsplanning. Afhandeltermijn 4 weken. </w:t>
      </w:r>
    </w:p>
    <w:p w14:paraId="3F1B70D5" w14:textId="43746F8E" w:rsidR="00F418A7" w:rsidRDefault="00F418A7" w:rsidP="005B563D">
      <w:pPr>
        <w:rPr>
          <w:color w:val="FF0000"/>
        </w:rPr>
      </w:pPr>
      <w:r>
        <w:rPr>
          <w:color w:val="FF0000"/>
        </w:rPr>
        <w:t xml:space="preserve">In Rotterdam zijn alle locaties in orde, er wordt een locatieverklaring gevraagd. 2 maanden </w:t>
      </w:r>
      <w:proofErr w:type="spellStart"/>
      <w:r>
        <w:rPr>
          <w:color w:val="FF0000"/>
        </w:rPr>
        <w:t>vantevoren</w:t>
      </w:r>
      <w:proofErr w:type="spellEnd"/>
      <w:r>
        <w:rPr>
          <w:color w:val="FF0000"/>
        </w:rPr>
        <w:t xml:space="preserve"> graag ontvangen. Hangt samen met Babsplanning. </w:t>
      </w:r>
    </w:p>
    <w:p w14:paraId="64E8680F" w14:textId="26303CC9" w:rsidR="0052510A" w:rsidRPr="00F418A7" w:rsidRDefault="004E1D1E" w:rsidP="005B563D">
      <w:pPr>
        <w:rPr>
          <w:color w:val="FF0000"/>
        </w:rPr>
      </w:pPr>
      <w:r>
        <w:rPr>
          <w:color w:val="FF0000"/>
        </w:rPr>
        <w:t>Mogelijke oplossing: g</w:t>
      </w:r>
      <w:r w:rsidR="0052510A">
        <w:rPr>
          <w:color w:val="FF0000"/>
        </w:rPr>
        <w:t xml:space="preserve">een harde belemmeringen. Je bent altijd in staat om het aan te vragen, maar in tekst duidelijk maken dat hoe korter het </w:t>
      </w:r>
      <w:proofErr w:type="spellStart"/>
      <w:r w:rsidR="0052510A">
        <w:rPr>
          <w:color w:val="FF0000"/>
        </w:rPr>
        <w:t>vantevoren</w:t>
      </w:r>
      <w:proofErr w:type="spellEnd"/>
      <w:r w:rsidR="0052510A">
        <w:rPr>
          <w:color w:val="FF0000"/>
        </w:rPr>
        <w:t xml:space="preserve"> is hoe minder kans dat het gaat lukken. </w:t>
      </w:r>
    </w:p>
    <w:p w14:paraId="2C770E39" w14:textId="0DD87973" w:rsidR="005B563D" w:rsidRDefault="005B563D" w:rsidP="005B563D">
      <w:r w:rsidRPr="00CD4AC2">
        <w:rPr>
          <w:u w:val="single"/>
        </w:rPr>
        <w:t>Melding voorgenomen huwelijk behandelen</w:t>
      </w:r>
      <w:r w:rsidR="00254CC0">
        <w:rPr>
          <w:u w:val="single"/>
        </w:rPr>
        <w:t xml:space="preserve"> </w:t>
      </w:r>
      <w:r w:rsidR="00254CC0">
        <w:rPr>
          <w:color w:val="00B050"/>
        </w:rPr>
        <w:t xml:space="preserve">Optie: Reservering x weken, pas na melding, opties en betaling definitief ook </w:t>
      </w:r>
      <w:proofErr w:type="spellStart"/>
      <w:r w:rsidR="00254CC0">
        <w:rPr>
          <w:color w:val="00B050"/>
        </w:rPr>
        <w:t>ivm</w:t>
      </w:r>
      <w:proofErr w:type="spellEnd"/>
      <w:r w:rsidR="00254CC0">
        <w:rPr>
          <w:color w:val="00B050"/>
        </w:rPr>
        <w:t xml:space="preserve"> no show</w:t>
      </w:r>
      <w:r w:rsidR="00BA31FE">
        <w:rPr>
          <w:u w:val="single"/>
        </w:rPr>
        <w:br/>
      </w:r>
      <w:r w:rsidR="00BA31FE">
        <w:t xml:space="preserve">De meeste meldingen </w:t>
      </w:r>
      <w:r w:rsidR="0097360B">
        <w:t xml:space="preserve">worden voor kennisgeving aangenomen en vereisen geen verdere actie. Bij meldingen waarbij dit wel nodig is, hanteert men een afhandeltermijn van max. </w:t>
      </w:r>
      <w:r w:rsidR="005A3BEE">
        <w:t>twee weken</w:t>
      </w:r>
      <w:r w:rsidR="0097360B">
        <w:t>.</w:t>
      </w:r>
    </w:p>
    <w:p w14:paraId="34736D70" w14:textId="2398BE0B" w:rsidR="0052510A" w:rsidRDefault="0052510A" w:rsidP="005B563D">
      <w:pPr>
        <w:rPr>
          <w:color w:val="FF0000"/>
        </w:rPr>
      </w:pPr>
      <w:r>
        <w:rPr>
          <w:color w:val="FF0000"/>
        </w:rPr>
        <w:t xml:space="preserve">Melding tot 2 weken </w:t>
      </w:r>
      <w:proofErr w:type="spellStart"/>
      <w:r>
        <w:rPr>
          <w:color w:val="FF0000"/>
        </w:rPr>
        <w:t>vantevoren</w:t>
      </w:r>
      <w:proofErr w:type="spellEnd"/>
      <w:r>
        <w:rPr>
          <w:color w:val="FF0000"/>
        </w:rPr>
        <w:t xml:space="preserve">. </w:t>
      </w:r>
      <w:r w:rsidR="00046B5F">
        <w:rPr>
          <w:color w:val="FF0000"/>
        </w:rPr>
        <w:t xml:space="preserve">Bij gratis en eenvoudig huwelijk moet dit gebeuren voordat je een reservering kan indienen. </w:t>
      </w:r>
    </w:p>
    <w:p w14:paraId="35BF695D" w14:textId="77FB427E" w:rsidR="004E1D1E" w:rsidRPr="0052510A" w:rsidRDefault="004E1D1E" w:rsidP="005B563D">
      <w:pPr>
        <w:rPr>
          <w:color w:val="FF0000"/>
        </w:rPr>
      </w:pPr>
      <w:proofErr w:type="spellStart"/>
      <w:r>
        <w:rPr>
          <w:color w:val="FF0000"/>
        </w:rPr>
        <w:t>To</w:t>
      </w:r>
      <w:proofErr w:type="spellEnd"/>
      <w:r>
        <w:rPr>
          <w:color w:val="FF0000"/>
        </w:rPr>
        <w:t xml:space="preserve"> do: uitzoeken of dit de oplossing is om een no show te voorkomen. </w:t>
      </w:r>
    </w:p>
    <w:p w14:paraId="0ABF5793" w14:textId="0614B0AE" w:rsidR="005B563D" w:rsidRDefault="005B563D" w:rsidP="005B563D">
      <w:r w:rsidRPr="00AF318C">
        <w:rPr>
          <w:b/>
          <w:bCs/>
        </w:rPr>
        <w:t xml:space="preserve">Als scrumteam wil ik inzicht hebben in de business </w:t>
      </w:r>
      <w:proofErr w:type="spellStart"/>
      <w:r w:rsidRPr="00AF318C">
        <w:rPr>
          <w:b/>
          <w:bCs/>
        </w:rPr>
        <w:t>rules</w:t>
      </w:r>
      <w:proofErr w:type="spellEnd"/>
      <w:r w:rsidRPr="00AF318C">
        <w:rPr>
          <w:b/>
          <w:bCs/>
        </w:rPr>
        <w:t xml:space="preserve"> voor het automatisch toewijzen van BABS-en #348</w:t>
      </w:r>
      <w:r w:rsidR="00A86E68">
        <w:rPr>
          <w:b/>
          <w:bCs/>
        </w:rPr>
        <w:t xml:space="preserve"> </w:t>
      </w:r>
      <w:r w:rsidR="00A86E68">
        <w:rPr>
          <w:b/>
          <w:bCs/>
          <w:color w:val="00B050"/>
        </w:rPr>
        <w:t>Later bespreken design week</w:t>
      </w:r>
      <w:r w:rsidR="00AF318C">
        <w:rPr>
          <w:b/>
          <w:bCs/>
        </w:rPr>
        <w:br/>
      </w:r>
      <w:r w:rsidR="008D0146">
        <w:t xml:space="preserve">In geval de BABS zijn/haar agenda zelf kan beheren, geldt er natuurlijk geen </w:t>
      </w:r>
      <w:r w:rsidR="00A84037">
        <w:t>reactie/afhandeltermijn voor de BABS. Als hij/zij gekozen is, dan is dat zo.</w:t>
      </w:r>
    </w:p>
    <w:p w14:paraId="0FDA8D85" w14:textId="4F6920C4" w:rsidR="00A84037" w:rsidRDefault="00A84037" w:rsidP="005B563D">
      <w:r>
        <w:t>Als we de BABS een instemmingsverzoek sturen met de vraag of hij/zij het huwelijk wil en kan sluiten, dan lijkt een termijn van een</w:t>
      </w:r>
      <w:r w:rsidR="00F65E06">
        <w:t xml:space="preserve"> uiterlijk een week</w:t>
      </w:r>
      <w:r w:rsidR="001C51AE">
        <w:t xml:space="preserve"> reëel.</w:t>
      </w:r>
    </w:p>
    <w:p w14:paraId="0F1AE0D7" w14:textId="7C66EAA1" w:rsidR="00A86E68" w:rsidRPr="00A86E68" w:rsidRDefault="00A86E68" w:rsidP="005B563D">
      <w:pPr>
        <w:rPr>
          <w:color w:val="00B050"/>
        </w:rPr>
      </w:pPr>
      <w:r>
        <w:rPr>
          <w:color w:val="00B050"/>
        </w:rPr>
        <w:t>BABS contracten hebben invloed op planner. X aantal uren. Te weinig ingepland, overige uren uitbetalen. Te veel ingepland, extra overuren betalen.</w:t>
      </w:r>
    </w:p>
    <w:p w14:paraId="081E35C3" w14:textId="49205A23" w:rsidR="00B206B3" w:rsidRDefault="005B563D" w:rsidP="005B563D">
      <w:r w:rsidRPr="001C51AE">
        <w:rPr>
          <w:b/>
          <w:bCs/>
        </w:rPr>
        <w:t>Als inwoner wil ik een seintje krijgen als ik mijn melding mag doen #228</w:t>
      </w:r>
      <w:r w:rsidR="00A86E68">
        <w:rPr>
          <w:b/>
          <w:bCs/>
        </w:rPr>
        <w:t xml:space="preserve"> </w:t>
      </w:r>
      <w:r w:rsidR="00A86E68">
        <w:rPr>
          <w:b/>
          <w:bCs/>
          <w:color w:val="00B050"/>
        </w:rPr>
        <w:t>Configurabel</w:t>
      </w:r>
      <w:r w:rsidR="00B206B3">
        <w:rPr>
          <w:b/>
          <w:bCs/>
        </w:rPr>
        <w:br/>
      </w:r>
      <w:r w:rsidR="00B206B3">
        <w:t>Op het moment dat men een melding mag doen, een signaal naar de inwoner(s). Dat is dus een jaar vóór het huwelijk.</w:t>
      </w:r>
      <w:r w:rsidR="00814D82">
        <w:t xml:space="preserve"> Daarna periodiek een herinnering, dus bijvoorbeeld:</w:t>
      </w:r>
    </w:p>
    <w:p w14:paraId="2FE59AB4" w14:textId="2C3E317F" w:rsidR="00814D82" w:rsidRDefault="00CE6C88" w:rsidP="00814D82">
      <w:pPr>
        <w:pStyle w:val="Lijstalinea"/>
        <w:numPr>
          <w:ilvl w:val="0"/>
          <w:numId w:val="2"/>
        </w:numPr>
      </w:pPr>
      <w:r>
        <w:t>1 jaar voor het huwelijk:</w:t>
      </w:r>
      <w:r>
        <w:tab/>
        <w:t>Eerste signaal “U mag nu de melding doen”.</w:t>
      </w:r>
      <w:r w:rsidR="00A86E68">
        <w:t xml:space="preserve"> </w:t>
      </w:r>
      <w:r w:rsidR="00A86E68">
        <w:rPr>
          <w:color w:val="00B050"/>
        </w:rPr>
        <w:t>dagen</w:t>
      </w:r>
    </w:p>
    <w:p w14:paraId="5540211F" w14:textId="74D47421" w:rsidR="00994C4B" w:rsidRDefault="00994C4B" w:rsidP="00814D82">
      <w:pPr>
        <w:pStyle w:val="Lijstalinea"/>
        <w:numPr>
          <w:ilvl w:val="0"/>
          <w:numId w:val="2"/>
        </w:numPr>
      </w:pPr>
      <w:r>
        <w:t>Iedere maand daarna:</w:t>
      </w:r>
      <w:r>
        <w:tab/>
      </w:r>
      <w:r>
        <w:tab/>
        <w:t>Herinnering “U mag nu de melding doen”.</w:t>
      </w:r>
      <w:r w:rsidR="00A86E68">
        <w:t xml:space="preserve"> </w:t>
      </w:r>
      <w:r w:rsidR="00A86E68">
        <w:rPr>
          <w:color w:val="00B050"/>
        </w:rPr>
        <w:t>dagen</w:t>
      </w:r>
    </w:p>
    <w:p w14:paraId="789D2CFD" w14:textId="5A1288C9" w:rsidR="00994C4B" w:rsidRDefault="00CE6C88" w:rsidP="00994C4B">
      <w:pPr>
        <w:pStyle w:val="Lijstalinea"/>
        <w:numPr>
          <w:ilvl w:val="0"/>
          <w:numId w:val="2"/>
        </w:numPr>
      </w:pPr>
      <w:r>
        <w:lastRenderedPageBreak/>
        <w:t>4 weken voor het huwelijk:</w:t>
      </w:r>
      <w:r>
        <w:tab/>
        <w:t>Laatste (dringende) herinnering</w:t>
      </w:r>
      <w:r w:rsidR="00994C4B">
        <w:t>.</w:t>
      </w:r>
      <w:r w:rsidR="00A86E68">
        <w:t xml:space="preserve"> </w:t>
      </w:r>
      <w:r w:rsidR="00A86E68">
        <w:rPr>
          <w:color w:val="00B050"/>
        </w:rPr>
        <w:t>dagen</w:t>
      </w:r>
    </w:p>
    <w:p w14:paraId="759AD1D1" w14:textId="2391F390" w:rsidR="00994C4B" w:rsidRDefault="00994C4B" w:rsidP="00994C4B">
      <w:r>
        <w:t xml:space="preserve">Zodra de melding gedaan is, hoeft er uiteraard geen herinnering meer verstuurd te worden. </w:t>
      </w:r>
    </w:p>
    <w:p w14:paraId="07FB1E3D" w14:textId="282DC28A" w:rsidR="00814D82" w:rsidRPr="00B206B3" w:rsidRDefault="00564036" w:rsidP="005B563D">
      <w:r>
        <w:t>In medewerkersdashboard moet inzichtelijk zijn welke inwoners nog geen melding hebben gedaan en wanneer hun huwelijksdatum is, zodat ik ze nog op tijd kan bellen. Bijvoorbeeld welke nog 3 weken te gaan hebben, zonder melding.</w:t>
      </w:r>
    </w:p>
    <w:p w14:paraId="0BDD55A7" w14:textId="6A1BA9B9" w:rsidR="007D0778" w:rsidRPr="007D0778" w:rsidRDefault="005B563D" w:rsidP="005B563D">
      <w:r w:rsidRPr="00564036">
        <w:rPr>
          <w:b/>
          <w:bCs/>
        </w:rPr>
        <w:t>Als inwoner wil ik een seintje krijgen als door het wijzigen van mijn trouwdatum mijn melding verloopt #227</w:t>
      </w:r>
      <w:r w:rsidR="00A86E68">
        <w:rPr>
          <w:b/>
          <w:bCs/>
        </w:rPr>
        <w:t xml:space="preserve"> </w:t>
      </w:r>
      <w:r w:rsidR="00A86E68">
        <w:rPr>
          <w:b/>
          <w:bCs/>
          <w:color w:val="00B050"/>
        </w:rPr>
        <w:t>US inschieten voor UX voor inhoud</w:t>
      </w:r>
      <w:r w:rsidR="00564036">
        <w:rPr>
          <w:b/>
          <w:bCs/>
        </w:rPr>
        <w:br/>
      </w:r>
      <w:r w:rsidR="007D0778">
        <w:t xml:space="preserve">Als door het wijzigen van de trouwdatum de termijn tussen </w:t>
      </w:r>
      <w:r w:rsidR="007D0778">
        <w:rPr>
          <w:i/>
          <w:iCs/>
        </w:rPr>
        <w:t>melding</w:t>
      </w:r>
      <w:r w:rsidR="007D0778">
        <w:t xml:space="preserve"> en </w:t>
      </w:r>
      <w:r w:rsidR="007D0778">
        <w:rPr>
          <w:i/>
          <w:iCs/>
        </w:rPr>
        <w:t>huwelijk</w:t>
      </w:r>
      <w:r w:rsidR="007D0778">
        <w:t xml:space="preserve"> meer dan 1 jaar wordt, een melding geven</w:t>
      </w:r>
      <w:r w:rsidR="00E008CE">
        <w:t xml:space="preserve"> dat deze is komen te vervallen</w:t>
      </w:r>
      <w:r w:rsidR="007D0778">
        <w:t>. Daarna</w:t>
      </w:r>
      <w:r w:rsidR="00E008CE">
        <w:t xml:space="preserve"> gaat het eerdere genoemde proces (#228) weer lopen.</w:t>
      </w:r>
    </w:p>
    <w:p w14:paraId="1983C1F0" w14:textId="104C9E0F" w:rsidR="00795AB3" w:rsidRPr="00795AB3" w:rsidRDefault="005B563D" w:rsidP="005B563D">
      <w:r w:rsidRPr="00795AB3">
        <w:rPr>
          <w:b/>
          <w:bCs/>
        </w:rPr>
        <w:t>Als medewerker wil ik dat er structurele controle plaatsvind op de aanwezigheid en het resultaat van de melding bij een reservering. #166</w:t>
      </w:r>
      <w:r w:rsidR="00A86E68">
        <w:rPr>
          <w:b/>
          <w:bCs/>
        </w:rPr>
        <w:t xml:space="preserve"> </w:t>
      </w:r>
      <w:r w:rsidR="007B1704">
        <w:rPr>
          <w:b/>
          <w:bCs/>
          <w:color w:val="00B050"/>
        </w:rPr>
        <w:t>Kolom erbij, melding wel of niet gedaan c.q. compleet</w:t>
      </w:r>
      <w:r w:rsidR="00795AB3">
        <w:rPr>
          <w:b/>
          <w:bCs/>
        </w:rPr>
        <w:br/>
      </w:r>
      <w:r w:rsidR="007E0C06">
        <w:t xml:space="preserve">Als één van de </w:t>
      </w:r>
      <w:r w:rsidR="008251FF">
        <w:t>(</w:t>
      </w:r>
      <w:r w:rsidR="007E0C06">
        <w:t>geautomatiseerde</w:t>
      </w:r>
      <w:r w:rsidR="008251FF">
        <w:t>)</w:t>
      </w:r>
      <w:r w:rsidR="007E0C06">
        <w:t xml:space="preserve"> checks mislukt</w:t>
      </w:r>
      <w:r w:rsidR="0024772E">
        <w:t xml:space="preserve"> of niet overeenkomt met bijvoorbeeld de BRP</w:t>
      </w:r>
      <w:r w:rsidR="007E0C06">
        <w:t>, dan moet dit zichtbaar zijn. Het liefst per check/controle zichtbaar</w:t>
      </w:r>
      <w:r w:rsidR="008251FF">
        <w:t xml:space="preserve"> met bijvoorbeeld een vinkje</w:t>
      </w:r>
      <w:r w:rsidR="00F57840">
        <w:t xml:space="preserve"> of iets vergelijkbaars.</w:t>
      </w:r>
    </w:p>
    <w:p w14:paraId="3C9250A5" w14:textId="42E73363" w:rsidR="005B563D" w:rsidRPr="00F57840" w:rsidRDefault="005B563D" w:rsidP="005B563D">
      <w:r w:rsidRPr="00F57840">
        <w:rPr>
          <w:b/>
          <w:bCs/>
        </w:rPr>
        <w:t>Als beheerder van de trouwapplicatie wil ik kunnen configureren tot welk moment je een melding kan doen #155</w:t>
      </w:r>
      <w:r w:rsidR="007B1704">
        <w:rPr>
          <w:b/>
          <w:bCs/>
        </w:rPr>
        <w:t xml:space="preserve"> </w:t>
      </w:r>
      <w:r w:rsidR="007B1704">
        <w:rPr>
          <w:b/>
          <w:bCs/>
          <w:color w:val="00B050"/>
        </w:rPr>
        <w:t>Configurabel</w:t>
      </w:r>
      <w:r w:rsidR="00F57840">
        <w:rPr>
          <w:b/>
          <w:bCs/>
        </w:rPr>
        <w:br/>
      </w:r>
      <w:r w:rsidR="0050108F">
        <w:t>In principe geldt natuurlijk gewoon de termijn van twee weken</w:t>
      </w:r>
      <w:r w:rsidR="008669C2">
        <w:t>, maar we kunnen ons voorstellen dat het handig kan zijn om een andere (ruimere) termijn in te stellen.</w:t>
      </w:r>
    </w:p>
    <w:p w14:paraId="542CA61A" w14:textId="124B764A" w:rsidR="005B563D" w:rsidRPr="002F3FCF" w:rsidRDefault="005B563D" w:rsidP="005B563D">
      <w:r w:rsidRPr="008669C2">
        <w:rPr>
          <w:b/>
          <w:bCs/>
        </w:rPr>
        <w:t>Als burger wil ik een reminder ontvangen dat ik nog een melding voorgenomen huwelijk moet doen #141</w:t>
      </w:r>
      <w:r w:rsidR="007B1704">
        <w:rPr>
          <w:b/>
          <w:bCs/>
        </w:rPr>
        <w:t xml:space="preserve"> </w:t>
      </w:r>
      <w:r w:rsidR="007B1704">
        <w:rPr>
          <w:b/>
          <w:bCs/>
          <w:color w:val="00B050"/>
        </w:rPr>
        <w:t>Configurabel</w:t>
      </w:r>
      <w:r w:rsidR="002F3FCF">
        <w:rPr>
          <w:b/>
          <w:bCs/>
        </w:rPr>
        <w:br/>
      </w:r>
      <w:r w:rsidR="002F3FCF">
        <w:t>Zie eerdere opmerkingen bij #228.</w:t>
      </w:r>
    </w:p>
    <w:p w14:paraId="4FED1D51" w14:textId="04517295" w:rsidR="005B563D" w:rsidRPr="002F3FCF" w:rsidRDefault="005B563D" w:rsidP="005B563D">
      <w:r w:rsidRPr="002F3FCF">
        <w:rPr>
          <w:b/>
          <w:bCs/>
        </w:rPr>
        <w:t>Als gemeente wil ik dat mijn inwoner maar één ingediende huwelijksreservering tegelijkertijd kan hebben</w:t>
      </w:r>
      <w:r w:rsidR="007B1704">
        <w:rPr>
          <w:b/>
          <w:bCs/>
        </w:rPr>
        <w:t xml:space="preserve"> </w:t>
      </w:r>
      <w:r w:rsidR="007B1704">
        <w:rPr>
          <w:b/>
          <w:bCs/>
          <w:color w:val="00B050"/>
        </w:rPr>
        <w:t>met status open (tot x datum na huwelijksdag afgesloten door medewerker)</w:t>
      </w:r>
      <w:r w:rsidRPr="002F3FCF">
        <w:rPr>
          <w:b/>
          <w:bCs/>
        </w:rPr>
        <w:t>. #376</w:t>
      </w:r>
      <w:r w:rsidR="007B1704">
        <w:rPr>
          <w:b/>
          <w:bCs/>
        </w:rPr>
        <w:t xml:space="preserve"> </w:t>
      </w:r>
      <w:r w:rsidR="007B1704">
        <w:rPr>
          <w:b/>
          <w:bCs/>
          <w:color w:val="00B050"/>
        </w:rPr>
        <w:t>Configurabel</w:t>
      </w:r>
      <w:r w:rsidR="007B1704">
        <w:rPr>
          <w:b/>
          <w:bCs/>
          <w:color w:val="00B050"/>
        </w:rPr>
        <w:t xml:space="preserve"> (kijken naar weggooi functie, hoe lang zichtbaar? UX?)</w:t>
      </w:r>
      <w:r w:rsidR="002F3FCF">
        <w:rPr>
          <w:b/>
          <w:bCs/>
        </w:rPr>
        <w:br/>
      </w:r>
      <w:r w:rsidR="00E51F05">
        <w:t>Bij het starten van de reservering meteen controleren of één van de beide partners niet al voorkomt in een andere reservering.</w:t>
      </w:r>
    </w:p>
    <w:p w14:paraId="45D135C1" w14:textId="7E4592D5" w:rsidR="00E51F05" w:rsidRPr="003D46A8" w:rsidRDefault="005B563D" w:rsidP="005B563D">
      <w:r w:rsidRPr="007B1704">
        <w:rPr>
          <w:b/>
          <w:bCs/>
          <w:strike/>
          <w:color w:val="00B050"/>
        </w:rPr>
        <w:t>Als medewerker wil ik kosten in rekening kunnen brengen bij last-minute wijzigen/annuleren. #230</w:t>
      </w:r>
      <w:r w:rsidR="007B1704">
        <w:rPr>
          <w:b/>
          <w:bCs/>
        </w:rPr>
        <w:t xml:space="preserve"> </w:t>
      </w:r>
      <w:r w:rsidR="007B1704" w:rsidRPr="007B1704">
        <w:rPr>
          <w:b/>
          <w:bCs/>
          <w:color w:val="00B050"/>
        </w:rPr>
        <w:t xml:space="preserve">Geen </w:t>
      </w:r>
      <w:proofErr w:type="spellStart"/>
      <w:r w:rsidR="007B1704" w:rsidRPr="007B1704">
        <w:rPr>
          <w:b/>
          <w:bCs/>
          <w:color w:val="00B050"/>
        </w:rPr>
        <w:t>prio</w:t>
      </w:r>
      <w:proofErr w:type="spellEnd"/>
      <w:r w:rsidR="007B1704" w:rsidRPr="007B1704">
        <w:rPr>
          <w:b/>
          <w:bCs/>
          <w:color w:val="00B050"/>
        </w:rPr>
        <w:t xml:space="preserve"> – actie Rick</w:t>
      </w:r>
      <w:r w:rsidR="00E51F05">
        <w:rPr>
          <w:b/>
          <w:bCs/>
        </w:rPr>
        <w:br/>
      </w:r>
      <w:r w:rsidR="003D46A8">
        <w:t>Moet dit per sé geregeld worden in de huwelijksplanner? Als je gemeentelijke beleid is dat je hier kosten voor rekent, kan dat ook buiten de huwelijksplanner om geregeld worden toch?</w:t>
      </w:r>
    </w:p>
    <w:p w14:paraId="1F1664CB" w14:textId="184DF7EC" w:rsidR="005B563D" w:rsidRDefault="005B563D" w:rsidP="005B563D">
      <w:r w:rsidRPr="003D46A8">
        <w:rPr>
          <w:b/>
          <w:bCs/>
        </w:rPr>
        <w:t>Als burger wil ik de mogelijkheid hebben om mijn reservering te annuleren #229</w:t>
      </w:r>
      <w:r w:rsidR="007B1704">
        <w:rPr>
          <w:b/>
          <w:bCs/>
        </w:rPr>
        <w:t xml:space="preserve"> </w:t>
      </w:r>
      <w:r w:rsidR="007B1704">
        <w:rPr>
          <w:b/>
          <w:bCs/>
          <w:color w:val="00B050"/>
        </w:rPr>
        <w:t>#376 kijken naar weggooi functie. Tot welk punt in het traject zonder extra kosten.</w:t>
      </w:r>
      <w:r w:rsidR="003D46A8">
        <w:rPr>
          <w:b/>
          <w:bCs/>
        </w:rPr>
        <w:br/>
      </w:r>
      <w:r w:rsidR="00552C4F">
        <w:t>Annuleren moet kunnen tot max. 4 weken van te voren. Moet er daarna geannuleerd worden, dan bellen?</w:t>
      </w:r>
    </w:p>
    <w:p w14:paraId="18773AE5" w14:textId="754353BC" w:rsidR="000C2C1A" w:rsidRPr="000C2C1A" w:rsidRDefault="000C2C1A" w:rsidP="005B563D">
      <w:pPr>
        <w:rPr>
          <w:color w:val="FF0000"/>
        </w:rPr>
      </w:pPr>
      <w:r>
        <w:rPr>
          <w:color w:val="FF0000"/>
        </w:rPr>
        <w:t xml:space="preserve">Annuleren kan altijd, maar de leges lopen op. </w:t>
      </w:r>
    </w:p>
    <w:p w14:paraId="3925916B" w14:textId="42B0C35A" w:rsidR="005B563D" w:rsidRDefault="005B563D" w:rsidP="005B563D">
      <w:r w:rsidRPr="00552C4F">
        <w:rPr>
          <w:b/>
          <w:bCs/>
        </w:rPr>
        <w:t>Als burger wil ik de mogelijkheid hebben om mijn reservering te wijzigen #169</w:t>
      </w:r>
      <w:r w:rsidR="00BC0DA2">
        <w:rPr>
          <w:b/>
          <w:bCs/>
        </w:rPr>
        <w:t xml:space="preserve"> </w:t>
      </w:r>
      <w:r w:rsidR="00BC0DA2">
        <w:rPr>
          <w:b/>
          <w:bCs/>
          <w:color w:val="00B050"/>
        </w:rPr>
        <w:t xml:space="preserve">Hangt samen met </w:t>
      </w:r>
      <w:r w:rsidR="00BC0DA2" w:rsidRPr="00BC0DA2">
        <w:rPr>
          <w:b/>
          <w:bCs/>
          <w:color w:val="00B050"/>
        </w:rPr>
        <w:t>#433</w:t>
      </w:r>
      <w:r w:rsidR="00552C4F">
        <w:rPr>
          <w:b/>
          <w:bCs/>
        </w:rPr>
        <w:br/>
      </w:r>
      <w:r w:rsidR="00552C4F">
        <w:t>Wijzigen moet kunnen tot max. 4 weken van te voren. Moet er daarna gewijzigd worden, dan bellen?</w:t>
      </w:r>
    </w:p>
    <w:p w14:paraId="33CCC8D3" w14:textId="4744B851" w:rsidR="000C2C1A" w:rsidRDefault="000C2C1A" w:rsidP="005B563D">
      <w:pPr>
        <w:rPr>
          <w:color w:val="FF0000"/>
        </w:rPr>
      </w:pPr>
      <w:r>
        <w:rPr>
          <w:color w:val="FF0000"/>
        </w:rPr>
        <w:t xml:space="preserve">Wijzigen tot 6 weken </w:t>
      </w:r>
      <w:proofErr w:type="spellStart"/>
      <w:r>
        <w:rPr>
          <w:color w:val="FF0000"/>
        </w:rPr>
        <w:t>vantevoren</w:t>
      </w:r>
      <w:proofErr w:type="spellEnd"/>
      <w:r>
        <w:rPr>
          <w:color w:val="FF0000"/>
        </w:rPr>
        <w:t xml:space="preserve"> (is nieuwe reservering eigenlijk).</w:t>
      </w:r>
    </w:p>
    <w:p w14:paraId="325FE2AE" w14:textId="2CFB727B" w:rsidR="000C2C1A" w:rsidRPr="000C2C1A" w:rsidRDefault="000C2C1A" w:rsidP="005B563D">
      <w:pPr>
        <w:rPr>
          <w:b/>
          <w:bCs/>
          <w:color w:val="FF0000"/>
        </w:rPr>
      </w:pPr>
      <w:r>
        <w:rPr>
          <w:color w:val="FF0000"/>
        </w:rPr>
        <w:t xml:space="preserve">Rotterdam en Utrecht wijzigen </w:t>
      </w:r>
      <w:proofErr w:type="spellStart"/>
      <w:r>
        <w:rPr>
          <w:color w:val="FF0000"/>
        </w:rPr>
        <w:t>kostenloos</w:t>
      </w:r>
      <w:proofErr w:type="spellEnd"/>
      <w:r>
        <w:rPr>
          <w:color w:val="FF0000"/>
        </w:rPr>
        <w:t xml:space="preserve"> </w:t>
      </w:r>
    </w:p>
    <w:p w14:paraId="5028B140" w14:textId="0AF74398" w:rsidR="00552C4F" w:rsidRDefault="005B563D" w:rsidP="005B563D">
      <w:pPr>
        <w:rPr>
          <w:color w:val="FF0000"/>
        </w:rPr>
      </w:pPr>
      <w:r w:rsidRPr="00552C4F">
        <w:rPr>
          <w:b/>
          <w:bCs/>
        </w:rPr>
        <w:lastRenderedPageBreak/>
        <w:t>Als beheerder van de trouwplanner wil ik kunnen configureren welke stappen er verplicht zijn in te vullen voordat een reservering ingediend mag worden #40</w:t>
      </w:r>
      <w:r w:rsidR="00F73B31">
        <w:rPr>
          <w:b/>
          <w:bCs/>
        </w:rPr>
        <w:t xml:space="preserve"> </w:t>
      </w:r>
      <w:r w:rsidR="00F73B31">
        <w:rPr>
          <w:b/>
          <w:bCs/>
          <w:color w:val="00B050"/>
        </w:rPr>
        <w:t xml:space="preserve">Hangt samen met </w:t>
      </w:r>
      <w:r w:rsidR="00F73B31" w:rsidRPr="00BC0DA2">
        <w:rPr>
          <w:b/>
          <w:bCs/>
          <w:color w:val="00B050"/>
        </w:rPr>
        <w:t>#433</w:t>
      </w:r>
      <w:r w:rsidR="00F73B31">
        <w:rPr>
          <w:b/>
          <w:bCs/>
        </w:rPr>
        <w:br/>
      </w:r>
      <w:r w:rsidR="00552C4F">
        <w:rPr>
          <w:b/>
          <w:bCs/>
        </w:rPr>
        <w:br/>
      </w:r>
      <w:r w:rsidR="00552C4F">
        <w:t>Datum, tijdstip en locatie altijd verplicht.</w:t>
      </w:r>
      <w:r w:rsidR="00552C4F">
        <w:br/>
      </w:r>
      <w:r w:rsidR="00A01253" w:rsidRPr="00A01253">
        <w:rPr>
          <w:color w:val="FF0000"/>
        </w:rPr>
        <w:t>Soort ceremonie</w:t>
      </w:r>
      <w:r w:rsidR="004E1D1E">
        <w:rPr>
          <w:color w:val="FF0000"/>
        </w:rPr>
        <w:t xml:space="preserve"> ook</w:t>
      </w:r>
      <w:r w:rsidR="00A01253">
        <w:rPr>
          <w:color w:val="FF0000"/>
        </w:rPr>
        <w:t xml:space="preserve"> (hoort bij locatie).</w:t>
      </w:r>
    </w:p>
    <w:p w14:paraId="6F0A19A4" w14:textId="52113DE2" w:rsidR="00A01253" w:rsidRDefault="00A01253" w:rsidP="005B563D">
      <w:pPr>
        <w:rPr>
          <w:color w:val="FF0000"/>
        </w:rPr>
      </w:pPr>
      <w:r>
        <w:rPr>
          <w:color w:val="FF0000"/>
        </w:rPr>
        <w:t xml:space="preserve">Getuigen kunnen later. </w:t>
      </w:r>
    </w:p>
    <w:p w14:paraId="7A7FF146" w14:textId="0456431B" w:rsidR="00A01253" w:rsidRPr="00A01253" w:rsidRDefault="00A01253" w:rsidP="005B563D">
      <w:pPr>
        <w:rPr>
          <w:color w:val="FF0000"/>
        </w:rPr>
      </w:pPr>
      <w:r>
        <w:rPr>
          <w:color w:val="FF0000"/>
        </w:rPr>
        <w:t xml:space="preserve">Babs wil je ook gelijk, want wat als er straks niemand meer is? Eigen Babs kan altijd, Babs van de gemeente kan je vanaf 6 maanden </w:t>
      </w:r>
      <w:proofErr w:type="spellStart"/>
      <w:r>
        <w:rPr>
          <w:color w:val="FF0000"/>
        </w:rPr>
        <w:t>vantevoren</w:t>
      </w:r>
      <w:proofErr w:type="spellEnd"/>
      <w:r>
        <w:rPr>
          <w:color w:val="FF0000"/>
        </w:rPr>
        <w:t xml:space="preserve"> pas kiezen (krijgen ze dan melding van). </w:t>
      </w:r>
    </w:p>
    <w:p w14:paraId="0B0A456F" w14:textId="7EBC0EC7" w:rsidR="005B563D" w:rsidRPr="00814FEE" w:rsidRDefault="005B563D" w:rsidP="005B563D">
      <w:pPr>
        <w:rPr>
          <w:b/>
          <w:bCs/>
        </w:rPr>
      </w:pPr>
      <w:r w:rsidRPr="00814FEE">
        <w:rPr>
          <w:b/>
          <w:bCs/>
        </w:rPr>
        <w:t>Als beheerder van de trouwplanner wil ik kunnen configureren hoe lang een niet ingediende reservering wordt bewaard (scherm) #39</w:t>
      </w:r>
      <w:r w:rsidR="00F73B31">
        <w:rPr>
          <w:b/>
          <w:bCs/>
        </w:rPr>
        <w:t xml:space="preserve"> </w:t>
      </w:r>
      <w:r w:rsidR="00F73B31">
        <w:rPr>
          <w:b/>
          <w:bCs/>
          <w:color w:val="00B050"/>
        </w:rPr>
        <w:t xml:space="preserve">Hangt samen met </w:t>
      </w:r>
      <w:r w:rsidR="00F73B31" w:rsidRPr="00BC0DA2">
        <w:rPr>
          <w:b/>
          <w:bCs/>
          <w:color w:val="00B050"/>
        </w:rPr>
        <w:t>#433</w:t>
      </w:r>
      <w:r w:rsidR="00F73B31">
        <w:rPr>
          <w:b/>
          <w:bCs/>
        </w:rPr>
        <w:br/>
      </w:r>
    </w:p>
    <w:p w14:paraId="241658F1" w14:textId="77777777" w:rsidR="005B563D" w:rsidRPr="00814FEE" w:rsidRDefault="005B563D" w:rsidP="005B563D">
      <w:pPr>
        <w:rPr>
          <w:b/>
          <w:bCs/>
        </w:rPr>
      </w:pPr>
      <w:r w:rsidRPr="00814FEE">
        <w:rPr>
          <w:b/>
          <w:bCs/>
        </w:rPr>
        <w:t>Als medewerker wil ik dat er structurele controle plaatsvind op leeftijd, verwantschap, curatele, burgerlijke staat van de partners #168</w:t>
      </w:r>
    </w:p>
    <w:p w14:paraId="2ED04688" w14:textId="77777777" w:rsidR="00814FEE" w:rsidRDefault="00814FEE" w:rsidP="005B563D">
      <w:pPr>
        <w:rPr>
          <w:b/>
          <w:bCs/>
        </w:rPr>
      </w:pPr>
    </w:p>
    <w:p w14:paraId="085ED013" w14:textId="1AD899B7" w:rsidR="004E3C7F" w:rsidRDefault="005B563D" w:rsidP="005B563D">
      <w:pPr>
        <w:rPr>
          <w:b/>
          <w:bCs/>
        </w:rPr>
      </w:pPr>
      <w:r w:rsidRPr="00814FEE">
        <w:rPr>
          <w:b/>
          <w:bCs/>
        </w:rPr>
        <w:t>Als beheerder van de trouwplanner wil ik kunnen configureren wanneer en welke automatische reminders, notificaties en bevestigingsmails worden verstuurd #46</w:t>
      </w:r>
    </w:p>
    <w:p w14:paraId="58E7C10A" w14:textId="6F8A174F" w:rsidR="004060F2" w:rsidRDefault="004060F2" w:rsidP="004060F2">
      <w:pPr>
        <w:spacing w:after="0" w:line="240" w:lineRule="auto"/>
        <w:rPr>
          <w:rFonts w:ascii="Calibri" w:eastAsia="Times New Roman" w:hAnsi="Calibri" w:cs="Calibri"/>
          <w:b/>
          <w:bCs/>
          <w:color w:val="24292E"/>
          <w:lang w:eastAsia="nl-NL"/>
        </w:rPr>
      </w:pPr>
    </w:p>
    <w:p w14:paraId="1FAD1881" w14:textId="77777777" w:rsidR="00152497" w:rsidRPr="004060F2" w:rsidRDefault="00152497" w:rsidP="004060F2">
      <w:pPr>
        <w:spacing w:after="0" w:line="240" w:lineRule="auto"/>
        <w:rPr>
          <w:rFonts w:ascii="Calibri" w:eastAsia="Times New Roman" w:hAnsi="Calibri" w:cs="Calibri"/>
          <w:b/>
          <w:bCs/>
          <w:color w:val="24292E"/>
          <w:lang w:eastAsia="nl-NL"/>
        </w:rPr>
      </w:pPr>
    </w:p>
    <w:p w14:paraId="2D47A39D" w14:textId="6FD8126D" w:rsidR="004060F2" w:rsidRDefault="004060F2" w:rsidP="004060F2">
      <w:pPr>
        <w:spacing w:after="0" w:line="240" w:lineRule="auto"/>
        <w:rPr>
          <w:rFonts w:ascii="Calibri" w:eastAsia="Times New Roman" w:hAnsi="Calibri" w:cs="Calibri"/>
          <w:b/>
          <w:bCs/>
          <w:color w:val="24292E"/>
          <w:lang w:eastAsia="nl-NL"/>
        </w:rPr>
      </w:pPr>
      <w:r w:rsidRPr="00313D1C">
        <w:rPr>
          <w:rFonts w:ascii="Calibri" w:eastAsia="Times New Roman" w:hAnsi="Calibri" w:cs="Calibri"/>
          <w:b/>
          <w:bCs/>
          <w:color w:val="24292E"/>
          <w:lang w:eastAsia="nl-NL"/>
        </w:rPr>
        <w:t>Minimaal benodigde info voor indienen melding?  (verklaringen, reserveringsinfo?)</w:t>
      </w:r>
    </w:p>
    <w:p w14:paraId="4F47C56D" w14:textId="77777777" w:rsidR="003061A0" w:rsidRPr="003061A0" w:rsidRDefault="003061A0" w:rsidP="004060F2">
      <w:pPr>
        <w:spacing w:after="0" w:line="240" w:lineRule="auto"/>
        <w:rPr>
          <w:rFonts w:ascii="Calibri" w:eastAsia="Times New Roman" w:hAnsi="Calibri" w:cs="Calibri"/>
          <w:b/>
          <w:bCs/>
          <w:color w:val="FF0000"/>
          <w:lang w:eastAsia="nl-NL"/>
        </w:rPr>
      </w:pPr>
    </w:p>
    <w:p w14:paraId="4B3DB7E5" w14:textId="77777777" w:rsidR="00152497" w:rsidRDefault="00152497" w:rsidP="004060F2">
      <w:pPr>
        <w:spacing w:after="0" w:line="240" w:lineRule="auto"/>
        <w:rPr>
          <w:rFonts w:ascii="Calibri" w:eastAsia="Times New Roman" w:hAnsi="Calibri" w:cs="Calibri"/>
          <w:color w:val="FF0000"/>
          <w:lang w:eastAsia="nl-NL"/>
        </w:rPr>
      </w:pPr>
      <w:r w:rsidRPr="00152497">
        <w:rPr>
          <w:rFonts w:ascii="Calibri" w:eastAsia="Times New Roman" w:hAnsi="Calibri" w:cs="Calibri"/>
          <w:color w:val="FF0000"/>
          <w:lang w:eastAsia="nl-NL"/>
        </w:rPr>
        <w:t>Wetgeving bepaalt hoe de melding eruit ziet</w:t>
      </w:r>
      <w:r>
        <w:rPr>
          <w:rFonts w:ascii="Calibri" w:eastAsia="Times New Roman" w:hAnsi="Calibri" w:cs="Calibri"/>
          <w:color w:val="FF0000"/>
          <w:lang w:eastAsia="nl-NL"/>
        </w:rPr>
        <w:t xml:space="preserve"> en welke vragen er gesteld moeten worden</w:t>
      </w:r>
      <w:r w:rsidRPr="00152497">
        <w:rPr>
          <w:rFonts w:ascii="Calibri" w:eastAsia="Times New Roman" w:hAnsi="Calibri" w:cs="Calibri"/>
          <w:color w:val="FF0000"/>
          <w:lang w:eastAsia="nl-NL"/>
        </w:rPr>
        <w:t>.</w:t>
      </w:r>
      <w:r>
        <w:rPr>
          <w:rFonts w:ascii="Calibri" w:eastAsia="Times New Roman" w:hAnsi="Calibri" w:cs="Calibri"/>
          <w:color w:val="FF0000"/>
          <w:lang w:eastAsia="nl-NL"/>
        </w:rPr>
        <w:t xml:space="preserve"> </w:t>
      </w:r>
    </w:p>
    <w:p w14:paraId="6E1CB94E" w14:textId="2C7BEBC3" w:rsidR="00152497" w:rsidRPr="00152497" w:rsidRDefault="00152497"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w:t>
      </w:r>
      <w:r w:rsidR="0085165A">
        <w:rPr>
          <w:rFonts w:ascii="Calibri" w:eastAsia="Times New Roman" w:hAnsi="Calibri" w:cs="Calibri"/>
          <w:color w:val="FF0000"/>
          <w:lang w:eastAsia="nl-NL"/>
        </w:rPr>
        <w:t xml:space="preserve">model MVH, zie </w:t>
      </w:r>
      <w:proofErr w:type="spellStart"/>
      <w:r w:rsidR="0085165A">
        <w:rPr>
          <w:rFonts w:ascii="Calibri" w:eastAsia="Times New Roman" w:hAnsi="Calibri" w:cs="Calibri"/>
          <w:color w:val="FF0000"/>
          <w:lang w:eastAsia="nl-NL"/>
        </w:rPr>
        <w:t>github</w:t>
      </w:r>
      <w:proofErr w:type="spellEnd"/>
      <w:r w:rsidR="0085165A">
        <w:rPr>
          <w:rFonts w:ascii="Calibri" w:eastAsia="Times New Roman" w:hAnsi="Calibri" w:cs="Calibri"/>
          <w:color w:val="FF0000"/>
          <w:lang w:eastAsia="nl-NL"/>
        </w:rPr>
        <w:t xml:space="preserve"> Documenten</w:t>
      </w:r>
      <w:r>
        <w:rPr>
          <w:rFonts w:ascii="Calibri" w:eastAsia="Times New Roman" w:hAnsi="Calibri" w:cs="Calibri"/>
          <w:color w:val="FF0000"/>
          <w:lang w:eastAsia="nl-NL"/>
        </w:rPr>
        <w:t xml:space="preserve">.) Voorinvullen kan wel. </w:t>
      </w:r>
    </w:p>
    <w:p w14:paraId="3334A01A" w14:textId="0B18717D" w:rsidR="00152497" w:rsidRDefault="00152497" w:rsidP="004060F2">
      <w:pPr>
        <w:spacing w:after="0" w:line="240" w:lineRule="auto"/>
        <w:rPr>
          <w:rFonts w:ascii="Calibri" w:eastAsia="Times New Roman" w:hAnsi="Calibri" w:cs="Calibri"/>
          <w:color w:val="24292E"/>
          <w:lang w:eastAsia="nl-NL"/>
        </w:rPr>
      </w:pPr>
    </w:p>
    <w:p w14:paraId="43C68EC5" w14:textId="287A0675" w:rsidR="00152497" w:rsidRDefault="00152497" w:rsidP="004060F2">
      <w:pPr>
        <w:spacing w:after="0" w:line="240" w:lineRule="auto"/>
        <w:rPr>
          <w:rFonts w:ascii="Calibri" w:eastAsia="Times New Roman" w:hAnsi="Calibri" w:cs="Calibri"/>
          <w:color w:val="FF0000"/>
          <w:lang w:eastAsia="nl-NL"/>
        </w:rPr>
      </w:pPr>
      <w:r w:rsidRPr="00152497">
        <w:rPr>
          <w:rFonts w:ascii="Calibri" w:eastAsia="Times New Roman" w:hAnsi="Calibri" w:cs="Calibri"/>
          <w:color w:val="FF0000"/>
          <w:lang w:eastAsia="nl-NL"/>
        </w:rPr>
        <w:t>Getuigen hoeven nog niet bekend te zijn</w:t>
      </w:r>
      <w:r>
        <w:rPr>
          <w:rFonts w:ascii="Calibri" w:eastAsia="Times New Roman" w:hAnsi="Calibri" w:cs="Calibri"/>
          <w:color w:val="FF0000"/>
          <w:lang w:eastAsia="nl-NL"/>
        </w:rPr>
        <w:t>.</w:t>
      </w:r>
    </w:p>
    <w:p w14:paraId="6C56901E" w14:textId="77777777" w:rsidR="00152497" w:rsidRPr="00152497" w:rsidRDefault="00152497" w:rsidP="004060F2">
      <w:pPr>
        <w:spacing w:after="0" w:line="240" w:lineRule="auto"/>
        <w:rPr>
          <w:rFonts w:ascii="Calibri" w:eastAsia="Times New Roman" w:hAnsi="Calibri" w:cs="Calibri"/>
          <w:color w:val="FF0000"/>
          <w:lang w:eastAsia="nl-NL"/>
        </w:rPr>
      </w:pPr>
    </w:p>
    <w:p w14:paraId="45BA7E3F" w14:textId="6EDA9BCF" w:rsidR="00152497" w:rsidRDefault="00152497"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Alles uit het voorgeschreven formulier moet zichtbaar zijn voor de inwoner, zodat deze fouten kan constateren</w:t>
      </w:r>
      <w:r w:rsidR="0085165A">
        <w:rPr>
          <w:rFonts w:ascii="Calibri" w:eastAsia="Times New Roman" w:hAnsi="Calibri" w:cs="Calibri"/>
          <w:color w:val="FF0000"/>
          <w:lang w:eastAsia="nl-NL"/>
        </w:rPr>
        <w:t xml:space="preserve">. </w:t>
      </w:r>
    </w:p>
    <w:p w14:paraId="273CF46C" w14:textId="77777777" w:rsidR="00152497" w:rsidRPr="00152497" w:rsidRDefault="00152497" w:rsidP="004060F2">
      <w:pPr>
        <w:spacing w:after="0" w:line="240" w:lineRule="auto"/>
        <w:rPr>
          <w:rFonts w:ascii="Calibri" w:eastAsia="Times New Roman" w:hAnsi="Calibri" w:cs="Calibri"/>
          <w:color w:val="FF0000"/>
          <w:lang w:eastAsia="nl-NL"/>
        </w:rPr>
      </w:pPr>
    </w:p>
    <w:p w14:paraId="672F300F" w14:textId="0ECC2EFB" w:rsidR="004060F2" w:rsidRPr="004060F2" w:rsidRDefault="004060F2" w:rsidP="004060F2">
      <w:pPr>
        <w:spacing w:after="0" w:line="240" w:lineRule="auto"/>
        <w:rPr>
          <w:rFonts w:ascii="Calibri" w:eastAsia="Times New Roman" w:hAnsi="Calibri" w:cs="Calibri"/>
          <w:b/>
          <w:bCs/>
          <w:color w:val="24292E"/>
          <w:lang w:eastAsia="nl-NL"/>
        </w:rPr>
      </w:pPr>
      <w:r w:rsidRPr="00313D1C">
        <w:rPr>
          <w:rFonts w:ascii="Calibri" w:eastAsia="Times New Roman" w:hAnsi="Calibri" w:cs="Calibri"/>
          <w:b/>
          <w:bCs/>
          <w:color w:val="24292E"/>
          <w:lang w:eastAsia="nl-NL"/>
        </w:rPr>
        <w:t xml:space="preserve">Welke notificaties zouden er naar de klant gestuurd moeten worden? </w:t>
      </w:r>
    </w:p>
    <w:p w14:paraId="4A3318F1" w14:textId="6850DC71" w:rsidR="004060F2" w:rsidRDefault="00DE30D9"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Bevestiging ontvangst en behandeling melding.</w:t>
      </w:r>
    </w:p>
    <w:p w14:paraId="0125D1BE" w14:textId="0F8FDE75" w:rsidR="00DE30D9" w:rsidRDefault="00DE30D9"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Bevestiging reservering.</w:t>
      </w:r>
    </w:p>
    <w:p w14:paraId="1D55F337" w14:textId="02954C4B" w:rsidR="00F73B31" w:rsidRDefault="00F73B31" w:rsidP="004060F2">
      <w:pPr>
        <w:spacing w:after="0" w:line="240" w:lineRule="auto"/>
        <w:rPr>
          <w:rFonts w:ascii="Calibri" w:eastAsia="Times New Roman" w:hAnsi="Calibri" w:cs="Calibri"/>
          <w:color w:val="00B050"/>
          <w:lang w:eastAsia="nl-NL"/>
        </w:rPr>
      </w:pPr>
      <w:r>
        <w:rPr>
          <w:rFonts w:ascii="Calibri" w:eastAsia="Times New Roman" w:hAnsi="Calibri" w:cs="Calibri"/>
          <w:color w:val="00B050"/>
          <w:lang w:eastAsia="nl-NL"/>
        </w:rPr>
        <w:t>Herinnering melding na reservering</w:t>
      </w:r>
    </w:p>
    <w:p w14:paraId="349C7C17" w14:textId="145BC9C2" w:rsidR="00F73B31" w:rsidRPr="00F73B31" w:rsidRDefault="00F73B31" w:rsidP="004060F2">
      <w:pPr>
        <w:spacing w:after="0" w:line="240" w:lineRule="auto"/>
        <w:rPr>
          <w:rFonts w:ascii="Calibri" w:eastAsia="Times New Roman" w:hAnsi="Calibri" w:cs="Calibri"/>
          <w:color w:val="00B050"/>
          <w:lang w:eastAsia="nl-NL"/>
        </w:rPr>
      </w:pPr>
      <w:r>
        <w:rPr>
          <w:rFonts w:ascii="Calibri" w:eastAsia="Times New Roman" w:hAnsi="Calibri" w:cs="Calibri"/>
          <w:color w:val="00B050"/>
          <w:lang w:eastAsia="nl-NL"/>
        </w:rPr>
        <w:t>Melding kan worden gedaan (bij reservering eerder dan 1 jaar voor datum)</w:t>
      </w:r>
    </w:p>
    <w:p w14:paraId="52513EB3" w14:textId="77777777" w:rsidR="00DE30D9" w:rsidRPr="004060F2" w:rsidRDefault="00DE30D9" w:rsidP="004060F2">
      <w:pPr>
        <w:spacing w:after="0" w:line="240" w:lineRule="auto"/>
        <w:rPr>
          <w:rFonts w:ascii="Calibri" w:eastAsia="Times New Roman" w:hAnsi="Calibri" w:cs="Calibri"/>
          <w:b/>
          <w:bCs/>
          <w:color w:val="24292E"/>
          <w:lang w:eastAsia="nl-NL"/>
        </w:rPr>
      </w:pPr>
    </w:p>
    <w:p w14:paraId="240379E4" w14:textId="77777777" w:rsidR="004060F2" w:rsidRPr="004060F2" w:rsidRDefault="004060F2" w:rsidP="004060F2">
      <w:pPr>
        <w:spacing w:after="0" w:line="240" w:lineRule="auto"/>
        <w:rPr>
          <w:rFonts w:ascii="Calibri" w:eastAsia="Times New Roman" w:hAnsi="Calibri" w:cs="Calibri"/>
          <w:b/>
          <w:bCs/>
          <w:color w:val="24292E"/>
          <w:lang w:eastAsia="nl-NL"/>
        </w:rPr>
      </w:pPr>
      <w:r w:rsidRPr="00313D1C">
        <w:rPr>
          <w:rFonts w:ascii="Calibri" w:eastAsia="Times New Roman" w:hAnsi="Calibri" w:cs="Calibri"/>
          <w:b/>
          <w:bCs/>
          <w:color w:val="24292E"/>
          <w:lang w:eastAsia="nl-NL"/>
        </w:rPr>
        <w:t xml:space="preserve">Is het nog ergens van belang om te weten welke getuige bij welke partner hoort? (trouwboekje)? </w:t>
      </w:r>
    </w:p>
    <w:p w14:paraId="0E9803B5" w14:textId="5CEBA40B" w:rsidR="004060F2" w:rsidRPr="00F73B31" w:rsidRDefault="004060F2" w:rsidP="004060F2">
      <w:pPr>
        <w:spacing w:after="0" w:line="240" w:lineRule="auto"/>
        <w:rPr>
          <w:rFonts w:ascii="Calibri" w:eastAsia="Times New Roman" w:hAnsi="Calibri" w:cs="Calibri"/>
          <w:b/>
          <w:bCs/>
          <w:color w:val="00B050"/>
          <w:lang w:eastAsia="nl-NL"/>
        </w:rPr>
      </w:pPr>
      <w:r w:rsidRPr="00313D1C">
        <w:rPr>
          <w:rFonts w:ascii="Calibri" w:eastAsia="Times New Roman" w:hAnsi="Calibri" w:cs="Calibri"/>
          <w:b/>
          <w:bCs/>
          <w:color w:val="24292E"/>
          <w:lang w:eastAsia="nl-NL"/>
        </w:rPr>
        <w:t>#402)</w:t>
      </w:r>
      <w:r w:rsidR="00F73B31">
        <w:rPr>
          <w:rFonts w:ascii="Calibri" w:eastAsia="Times New Roman" w:hAnsi="Calibri" w:cs="Calibri"/>
          <w:b/>
          <w:bCs/>
          <w:color w:val="24292E"/>
          <w:lang w:eastAsia="nl-NL"/>
        </w:rPr>
        <w:t xml:space="preserve"> </w:t>
      </w:r>
      <w:r w:rsidR="00F73B31">
        <w:rPr>
          <w:rFonts w:ascii="Calibri" w:eastAsia="Times New Roman" w:hAnsi="Calibri" w:cs="Calibri"/>
          <w:b/>
          <w:bCs/>
          <w:color w:val="00B050"/>
          <w:lang w:eastAsia="nl-NL"/>
        </w:rPr>
        <w:t>Afsluiten</w:t>
      </w:r>
    </w:p>
    <w:p w14:paraId="51CC2470" w14:textId="237A4D88" w:rsidR="004060F2" w:rsidRPr="00152497" w:rsidRDefault="00152497" w:rsidP="004060F2">
      <w:pPr>
        <w:spacing w:after="0" w:line="240" w:lineRule="auto"/>
        <w:rPr>
          <w:rFonts w:ascii="Calibri" w:eastAsia="Times New Roman" w:hAnsi="Calibri" w:cs="Calibri"/>
          <w:color w:val="FF0000"/>
          <w:lang w:eastAsia="nl-NL"/>
        </w:rPr>
      </w:pPr>
      <w:r w:rsidRPr="00152497">
        <w:rPr>
          <w:rFonts w:ascii="Calibri" w:eastAsia="Times New Roman" w:hAnsi="Calibri" w:cs="Calibri"/>
          <w:color w:val="FF0000"/>
          <w:lang w:eastAsia="nl-NL"/>
        </w:rPr>
        <w:t>Nee tegenwoordig niet meer. Als er maar 2</w:t>
      </w:r>
      <w:r>
        <w:rPr>
          <w:rFonts w:ascii="Calibri" w:eastAsia="Times New Roman" w:hAnsi="Calibri" w:cs="Calibri"/>
          <w:color w:val="FF0000"/>
          <w:lang w:eastAsia="nl-NL"/>
        </w:rPr>
        <w:t xml:space="preserve"> tot 4</w:t>
      </w:r>
      <w:r w:rsidRPr="00152497">
        <w:rPr>
          <w:rFonts w:ascii="Calibri" w:eastAsia="Times New Roman" w:hAnsi="Calibri" w:cs="Calibri"/>
          <w:color w:val="FF0000"/>
          <w:lang w:eastAsia="nl-NL"/>
        </w:rPr>
        <w:t xml:space="preserve"> levende</w:t>
      </w:r>
      <w:r>
        <w:rPr>
          <w:rFonts w:ascii="Calibri" w:eastAsia="Times New Roman" w:hAnsi="Calibri" w:cs="Calibri"/>
          <w:color w:val="FF0000"/>
          <w:lang w:eastAsia="nl-NL"/>
        </w:rPr>
        <w:t xml:space="preserve"> meerderjarige</w:t>
      </w:r>
      <w:r w:rsidRPr="00152497">
        <w:rPr>
          <w:rFonts w:ascii="Calibri" w:eastAsia="Times New Roman" w:hAnsi="Calibri" w:cs="Calibri"/>
          <w:color w:val="FF0000"/>
          <w:lang w:eastAsia="nl-NL"/>
        </w:rPr>
        <w:t xml:space="preserve"> personen zijn. </w:t>
      </w:r>
    </w:p>
    <w:p w14:paraId="1A2B52E9" w14:textId="77777777" w:rsidR="00152497" w:rsidRPr="00152497" w:rsidRDefault="00152497" w:rsidP="004060F2">
      <w:pPr>
        <w:spacing w:after="0" w:line="240" w:lineRule="auto"/>
        <w:rPr>
          <w:rFonts w:ascii="Calibri" w:eastAsia="Times New Roman" w:hAnsi="Calibri" w:cs="Calibri"/>
          <w:b/>
          <w:bCs/>
          <w:color w:val="FF0000"/>
          <w:lang w:eastAsia="nl-NL"/>
        </w:rPr>
      </w:pPr>
    </w:p>
    <w:p w14:paraId="39C53B16" w14:textId="77777777" w:rsidR="004060F2" w:rsidRPr="004060F2" w:rsidRDefault="004060F2" w:rsidP="004060F2">
      <w:pPr>
        <w:spacing w:after="0" w:line="240" w:lineRule="auto"/>
        <w:rPr>
          <w:rFonts w:ascii="Calibri" w:eastAsia="Times New Roman" w:hAnsi="Calibri" w:cs="Calibri"/>
          <w:b/>
          <w:bCs/>
          <w:color w:val="24292E"/>
          <w:lang w:eastAsia="nl-NL"/>
        </w:rPr>
      </w:pPr>
      <w:r w:rsidRPr="00313D1C">
        <w:rPr>
          <w:rFonts w:ascii="Calibri" w:eastAsia="Times New Roman" w:hAnsi="Calibri" w:cs="Calibri"/>
          <w:b/>
          <w:bCs/>
          <w:color w:val="24292E"/>
          <w:lang w:eastAsia="nl-NL"/>
        </w:rPr>
        <w:t>Eigen Babs, eigen locatie, naamgebruik en melding digitaal als zaak afhandelen, is dat een issue?</w:t>
      </w:r>
      <w:r w:rsidRPr="004060F2">
        <w:rPr>
          <w:rFonts w:ascii="Calibri" w:eastAsia="Times New Roman" w:hAnsi="Calibri" w:cs="Calibri"/>
          <w:b/>
          <w:bCs/>
          <w:color w:val="24292E"/>
          <w:lang w:eastAsia="nl-NL"/>
        </w:rPr>
        <w:t xml:space="preserve"> </w:t>
      </w:r>
    </w:p>
    <w:p w14:paraId="695CF86F" w14:textId="57011D46" w:rsidR="0085165A" w:rsidRDefault="00152497"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Wel als er ook analoge stukken naar de rechtbank moeten (zoals in Utrecht)</w:t>
      </w:r>
      <w:r w:rsidR="0085165A">
        <w:rPr>
          <w:rFonts w:ascii="Calibri" w:eastAsia="Times New Roman" w:hAnsi="Calibri" w:cs="Calibri"/>
          <w:color w:val="FF0000"/>
          <w:lang w:eastAsia="nl-NL"/>
        </w:rPr>
        <w:t>. Zaak voor een nog te beëdigde Babs moeten we dus anders oplossen!</w:t>
      </w:r>
    </w:p>
    <w:p w14:paraId="60CCFA1E" w14:textId="32A43C1F" w:rsidR="00F73B31" w:rsidRDefault="00F73B31" w:rsidP="004060F2">
      <w:pPr>
        <w:spacing w:after="0" w:line="240" w:lineRule="auto"/>
        <w:rPr>
          <w:rFonts w:ascii="Calibri" w:eastAsia="Times New Roman" w:hAnsi="Calibri" w:cs="Calibri"/>
          <w:color w:val="FF0000"/>
          <w:lang w:eastAsia="nl-NL"/>
        </w:rPr>
      </w:pPr>
    </w:p>
    <w:p w14:paraId="61A34854" w14:textId="1E0AECA5" w:rsidR="00F73B31" w:rsidRPr="00F73B31" w:rsidRDefault="00F73B31" w:rsidP="004060F2">
      <w:pPr>
        <w:spacing w:after="0" w:line="240" w:lineRule="auto"/>
        <w:rPr>
          <w:rFonts w:ascii="Calibri" w:eastAsia="Times New Roman" w:hAnsi="Calibri" w:cs="Calibri"/>
          <w:color w:val="00B050"/>
          <w:lang w:eastAsia="nl-NL"/>
        </w:rPr>
      </w:pPr>
      <w:r>
        <w:rPr>
          <w:rFonts w:ascii="Calibri" w:eastAsia="Times New Roman" w:hAnsi="Calibri" w:cs="Calibri"/>
          <w:color w:val="00B050"/>
          <w:lang w:eastAsia="nl-NL"/>
        </w:rPr>
        <w:t xml:space="preserve">Eigen </w:t>
      </w:r>
      <w:proofErr w:type="spellStart"/>
      <w:r>
        <w:rPr>
          <w:rFonts w:ascii="Calibri" w:eastAsia="Times New Roman" w:hAnsi="Calibri" w:cs="Calibri"/>
          <w:color w:val="00B050"/>
          <w:lang w:eastAsia="nl-NL"/>
        </w:rPr>
        <w:t>babs</w:t>
      </w:r>
      <w:proofErr w:type="spellEnd"/>
      <w:r>
        <w:rPr>
          <w:rFonts w:ascii="Calibri" w:eastAsia="Times New Roman" w:hAnsi="Calibri" w:cs="Calibri"/>
          <w:color w:val="00B050"/>
          <w:lang w:eastAsia="nl-NL"/>
        </w:rPr>
        <w:t xml:space="preserve"> en eigen locatie ga ik in Almere nog navragen. Ik kan me wel voorstellen dat voor de medewerker het fijn is als ook via de huwelijksplanner de aanvragen binnenkomen als zaak (</w:t>
      </w:r>
      <w:proofErr w:type="spellStart"/>
      <w:r>
        <w:rPr>
          <w:rFonts w:ascii="Calibri" w:eastAsia="Times New Roman" w:hAnsi="Calibri" w:cs="Calibri"/>
          <w:color w:val="00B050"/>
          <w:lang w:eastAsia="nl-NL"/>
        </w:rPr>
        <w:t>evt</w:t>
      </w:r>
      <w:proofErr w:type="spellEnd"/>
      <w:r>
        <w:rPr>
          <w:rFonts w:ascii="Calibri" w:eastAsia="Times New Roman" w:hAnsi="Calibri" w:cs="Calibri"/>
          <w:color w:val="00B050"/>
          <w:lang w:eastAsia="nl-NL"/>
        </w:rPr>
        <w:t xml:space="preserve"> met andere status of afgehandeld </w:t>
      </w:r>
      <w:proofErr w:type="spellStart"/>
      <w:r>
        <w:rPr>
          <w:rFonts w:ascii="Calibri" w:eastAsia="Times New Roman" w:hAnsi="Calibri" w:cs="Calibri"/>
          <w:color w:val="00B050"/>
          <w:lang w:eastAsia="nl-NL"/>
        </w:rPr>
        <w:t>ivm</w:t>
      </w:r>
      <w:proofErr w:type="spellEnd"/>
      <w:r>
        <w:rPr>
          <w:rFonts w:ascii="Calibri" w:eastAsia="Times New Roman" w:hAnsi="Calibri" w:cs="Calibri"/>
          <w:color w:val="00B050"/>
          <w:lang w:eastAsia="nl-NL"/>
        </w:rPr>
        <w:t xml:space="preserve"> werkvoorraad) ook in verband met archivering.</w:t>
      </w:r>
    </w:p>
    <w:p w14:paraId="4D45B31A" w14:textId="77777777" w:rsidR="00152497" w:rsidRPr="00152497" w:rsidRDefault="00152497" w:rsidP="004060F2">
      <w:pPr>
        <w:spacing w:after="0" w:line="240" w:lineRule="auto"/>
        <w:rPr>
          <w:rFonts w:ascii="Calibri" w:eastAsia="Times New Roman" w:hAnsi="Calibri" w:cs="Calibri"/>
          <w:color w:val="FF0000"/>
          <w:lang w:eastAsia="nl-NL"/>
        </w:rPr>
      </w:pPr>
    </w:p>
    <w:p w14:paraId="212221E8" w14:textId="5AAE4A0B" w:rsidR="004060F2" w:rsidRDefault="004060F2" w:rsidP="004060F2">
      <w:pPr>
        <w:spacing w:after="0" w:line="240" w:lineRule="auto"/>
        <w:rPr>
          <w:rFonts w:ascii="Calibri" w:eastAsia="Times New Roman" w:hAnsi="Calibri" w:cs="Calibri"/>
          <w:b/>
          <w:bCs/>
          <w:color w:val="24292E"/>
          <w:lang w:eastAsia="nl-NL"/>
        </w:rPr>
      </w:pPr>
      <w:r w:rsidRPr="00313D1C">
        <w:rPr>
          <w:rFonts w:ascii="Calibri" w:eastAsia="Times New Roman" w:hAnsi="Calibri" w:cs="Calibri"/>
          <w:b/>
          <w:bCs/>
          <w:color w:val="24292E"/>
          <w:lang w:eastAsia="nl-NL"/>
        </w:rPr>
        <w:lastRenderedPageBreak/>
        <w:t>Volgorde melding en reservering: (Een afspraak voor eenvoudig en gratis trouwen kan pas worden gemaakt als u uw voorgenomen huwelijk al gemeld hebt.)</w:t>
      </w:r>
      <w:r w:rsidR="0085165A">
        <w:rPr>
          <w:rFonts w:ascii="Calibri" w:eastAsia="Times New Roman" w:hAnsi="Calibri" w:cs="Calibri"/>
          <w:b/>
          <w:bCs/>
          <w:color w:val="24292E"/>
          <w:lang w:eastAsia="nl-NL"/>
        </w:rPr>
        <w:t xml:space="preserve"> Waarom?</w:t>
      </w:r>
    </w:p>
    <w:p w14:paraId="58986094" w14:textId="655E82EA" w:rsidR="005B2BF5" w:rsidRDefault="008E6DA5" w:rsidP="004060F2">
      <w:pPr>
        <w:spacing w:after="0" w:line="240" w:lineRule="auto"/>
        <w:rPr>
          <w:rFonts w:ascii="Calibri" w:eastAsia="Times New Roman" w:hAnsi="Calibri" w:cs="Calibri"/>
          <w:color w:val="FF0000"/>
          <w:lang w:eastAsia="nl-NL"/>
        </w:rPr>
      </w:pPr>
      <w:r>
        <w:rPr>
          <w:rFonts w:ascii="Calibri" w:eastAsia="Times New Roman" w:hAnsi="Calibri" w:cs="Calibri"/>
          <w:color w:val="FF0000"/>
          <w:lang w:eastAsia="nl-NL"/>
        </w:rPr>
        <w:t>Drempel om niet op te komen dagen is dan kleiner (gebeurt vaker bij gratis en eenvoudig)</w:t>
      </w:r>
    </w:p>
    <w:p w14:paraId="75D14656" w14:textId="552A666B" w:rsidR="00F73B31" w:rsidRPr="008E6DA5" w:rsidRDefault="00F73B31" w:rsidP="004060F2">
      <w:pPr>
        <w:spacing w:after="0" w:line="240" w:lineRule="auto"/>
        <w:rPr>
          <w:rFonts w:ascii="Calibri" w:eastAsia="Times New Roman" w:hAnsi="Calibri" w:cs="Calibri"/>
          <w:color w:val="FF0000"/>
          <w:lang w:eastAsia="nl-NL"/>
        </w:rPr>
      </w:pPr>
      <w:r>
        <w:rPr>
          <w:color w:val="00B050"/>
        </w:rPr>
        <w:t xml:space="preserve">Optie: Reservering x weken, pas na melding, opties </w:t>
      </w:r>
      <w:r>
        <w:rPr>
          <w:color w:val="00B050"/>
        </w:rPr>
        <w:t>(</w:t>
      </w:r>
      <w:r>
        <w:rPr>
          <w:color w:val="00B050"/>
        </w:rPr>
        <w:t>en betaling</w:t>
      </w:r>
      <w:r>
        <w:rPr>
          <w:color w:val="00B050"/>
        </w:rPr>
        <w:t>)</w:t>
      </w:r>
      <w:r>
        <w:rPr>
          <w:color w:val="00B050"/>
        </w:rPr>
        <w:t xml:space="preserve"> definitief ook </w:t>
      </w:r>
      <w:proofErr w:type="spellStart"/>
      <w:r>
        <w:rPr>
          <w:color w:val="00B050"/>
        </w:rPr>
        <w:t>ivm</w:t>
      </w:r>
      <w:proofErr w:type="spellEnd"/>
      <w:r>
        <w:rPr>
          <w:color w:val="00B050"/>
        </w:rPr>
        <w:t xml:space="preserve"> no show</w:t>
      </w:r>
      <w:r>
        <w:rPr>
          <w:u w:val="single"/>
        </w:rPr>
        <w:br/>
      </w:r>
    </w:p>
    <w:p w14:paraId="63AD9C0E" w14:textId="0BF8DC42" w:rsidR="004060F2" w:rsidRPr="004060F2" w:rsidRDefault="004060F2" w:rsidP="004060F2">
      <w:pPr>
        <w:spacing w:after="0" w:line="240" w:lineRule="auto"/>
        <w:rPr>
          <w:rFonts w:ascii="Calibri" w:eastAsia="Times New Roman" w:hAnsi="Calibri" w:cs="Calibri"/>
          <w:b/>
          <w:bCs/>
          <w:color w:val="24292E"/>
          <w:lang w:eastAsia="nl-NL"/>
        </w:rPr>
      </w:pPr>
    </w:p>
    <w:p w14:paraId="6BB7CB23" w14:textId="56A80A8F" w:rsidR="004060F2" w:rsidRDefault="00BD40D8" w:rsidP="005B563D">
      <w:pPr>
        <w:rPr>
          <w:b/>
          <w:bCs/>
        </w:rPr>
      </w:pPr>
      <w:r>
        <w:rPr>
          <w:b/>
          <w:bCs/>
        </w:rPr>
        <w:t>Hoe lang moet een keuze bewaart blijven?</w:t>
      </w:r>
    </w:p>
    <w:p w14:paraId="07A9FB2D" w14:textId="0B2E87D1" w:rsidR="00F73B31" w:rsidRDefault="00F73B31" w:rsidP="005B563D">
      <w:pPr>
        <w:rPr>
          <w:bCs/>
          <w:color w:val="00B050"/>
        </w:rPr>
      </w:pPr>
      <w:r>
        <w:rPr>
          <w:bCs/>
          <w:color w:val="00B050"/>
        </w:rPr>
        <w:t>Aparte timer voor:</w:t>
      </w:r>
    </w:p>
    <w:p w14:paraId="5D0FBC8B" w14:textId="2137EC95" w:rsidR="00F73B31" w:rsidRPr="00F73B31" w:rsidRDefault="00F73B31" w:rsidP="005B563D">
      <w:pPr>
        <w:rPr>
          <w:bCs/>
          <w:color w:val="00B050"/>
        </w:rPr>
      </w:pPr>
      <w:r>
        <w:rPr>
          <w:bCs/>
          <w:color w:val="00B050"/>
        </w:rPr>
        <w:t>Bij elkaar klikken reservering – x minuten.</w:t>
      </w:r>
      <w:r>
        <w:rPr>
          <w:bCs/>
          <w:color w:val="00B050"/>
        </w:rPr>
        <w:br/>
        <w:t>Reservering compleet (Datum/Tijd, Locatie, Babs, Ceremonie) – x weken.</w:t>
      </w:r>
      <w:r>
        <w:rPr>
          <w:bCs/>
          <w:color w:val="00B050"/>
        </w:rPr>
        <w:br/>
        <w:t>Na akkoord BABS – Notificatie.</w:t>
      </w:r>
      <w:r>
        <w:rPr>
          <w:bCs/>
          <w:color w:val="00B050"/>
        </w:rPr>
        <w:br/>
        <w:t>Bij elkaar klikken melding – Definitief tot annulering of x tijd na huwelijk.</w:t>
      </w:r>
      <w:r>
        <w:rPr>
          <w:bCs/>
          <w:color w:val="00B050"/>
        </w:rPr>
        <w:br/>
        <w:t>Na toevoegen melding – Definitief, tot x tijd na huwelijk.</w:t>
      </w:r>
    </w:p>
    <w:p w14:paraId="69C94F8B" w14:textId="66C30B68" w:rsidR="004E1D1E" w:rsidRPr="004E1D1E" w:rsidRDefault="004E1D1E" w:rsidP="005B563D">
      <w:pPr>
        <w:rPr>
          <w:b/>
          <w:bCs/>
          <w:color w:val="FF0000"/>
        </w:rPr>
      </w:pPr>
      <w:r w:rsidRPr="004E1D1E">
        <w:rPr>
          <w:b/>
          <w:bCs/>
          <w:color w:val="FF0000"/>
        </w:rPr>
        <w:t>Aanvullende besproken:</w:t>
      </w:r>
    </w:p>
    <w:p w14:paraId="3ADA031B" w14:textId="65B5EECD" w:rsidR="005B2BF5" w:rsidRDefault="005B2BF5" w:rsidP="005B563D">
      <w:pPr>
        <w:rPr>
          <w:color w:val="FF0000"/>
        </w:rPr>
      </w:pPr>
      <w:r>
        <w:rPr>
          <w:color w:val="FF0000"/>
        </w:rPr>
        <w:t xml:space="preserve">Babs controleert nu handtekening en foto van bruidspaar en getuigen </w:t>
      </w:r>
      <w:proofErr w:type="spellStart"/>
      <w:r>
        <w:rPr>
          <w:color w:val="FF0000"/>
        </w:rPr>
        <w:t>obv</w:t>
      </w:r>
      <w:proofErr w:type="spellEnd"/>
      <w:r>
        <w:rPr>
          <w:color w:val="FF0000"/>
        </w:rPr>
        <w:t xml:space="preserve"> het kopie paspoort </w:t>
      </w:r>
      <w:r w:rsidR="004E1D1E">
        <w:rPr>
          <w:color w:val="FF0000"/>
        </w:rPr>
        <w:t xml:space="preserve">dat </w:t>
      </w:r>
      <w:r>
        <w:rPr>
          <w:color w:val="FF0000"/>
        </w:rPr>
        <w:t xml:space="preserve">was aangeleverd. Alternatief is dat men op de dag zelf zich identificeren. </w:t>
      </w:r>
      <w:r w:rsidR="008E6DA5">
        <w:rPr>
          <w:color w:val="FF0000"/>
        </w:rPr>
        <w:t>(</w:t>
      </w:r>
      <w:r w:rsidR="004E1D1E">
        <w:rPr>
          <w:color w:val="FF0000"/>
        </w:rPr>
        <w:t xml:space="preserve">Elena en Bas gaan dit </w:t>
      </w:r>
      <w:r w:rsidR="008E6DA5">
        <w:rPr>
          <w:color w:val="FF0000"/>
        </w:rPr>
        <w:t>met Anita en Kunera bespreken).</w:t>
      </w:r>
    </w:p>
    <w:p w14:paraId="36C53C80" w14:textId="160CC233" w:rsidR="002F14A5" w:rsidRPr="002F14A5" w:rsidRDefault="002F14A5" w:rsidP="002F14A5">
      <w:pPr>
        <w:rPr>
          <w:color w:val="00B050"/>
        </w:rPr>
      </w:pPr>
      <w:r w:rsidRPr="002F14A5">
        <w:rPr>
          <w:color w:val="00B050"/>
        </w:rPr>
        <w:t>Welke gegevens(staat) naar Babs?</w:t>
      </w:r>
      <w:r w:rsidRPr="002F14A5">
        <w:rPr>
          <w:color w:val="00B050"/>
        </w:rPr>
        <w:t xml:space="preserve"> </w:t>
      </w:r>
      <w:r w:rsidRPr="002F14A5">
        <w:rPr>
          <w:color w:val="00B050"/>
        </w:rPr>
        <w:t>Sowieso contactgegevens.</w:t>
      </w:r>
    </w:p>
    <w:p w14:paraId="7E72B5ED" w14:textId="77459518" w:rsidR="005B2BF5" w:rsidRPr="005B2BF5" w:rsidRDefault="005B2BF5" w:rsidP="005B563D">
      <w:pPr>
        <w:rPr>
          <w:color w:val="FF0000"/>
        </w:rPr>
      </w:pPr>
      <w:r>
        <w:rPr>
          <w:color w:val="FF0000"/>
        </w:rPr>
        <w:t xml:space="preserve">Getuigen uit het buitenland moeten kopie paspoort uploaden, omdat hun naam correct op de akte moet komen. </w:t>
      </w:r>
    </w:p>
    <w:p w14:paraId="4351AE74" w14:textId="2C850693" w:rsidR="003061A0" w:rsidRPr="002F14A5" w:rsidRDefault="003061A0" w:rsidP="005B563D">
      <w:pPr>
        <w:rPr>
          <w:color w:val="00B050"/>
        </w:rPr>
      </w:pPr>
      <w:r w:rsidRPr="007D7A02">
        <w:rPr>
          <w:color w:val="FF0000"/>
        </w:rPr>
        <w:t xml:space="preserve">Als Babs wil je naast je beschikbaarheid ook een maximaal aantal keer per week gekozen kunnen worden, en op niet-beschikbaar in een week worden gezet. </w:t>
      </w:r>
      <w:r w:rsidR="002F14A5">
        <w:rPr>
          <w:color w:val="00B050"/>
        </w:rPr>
        <w:t>Toch oplossen met contacturen?</w:t>
      </w:r>
    </w:p>
    <w:p w14:paraId="5050716C" w14:textId="293A41D6" w:rsidR="003061A0" w:rsidRPr="004E1D1E" w:rsidRDefault="003061A0" w:rsidP="005B563D">
      <w:pPr>
        <w:rPr>
          <w:color w:val="FF0000"/>
        </w:rPr>
      </w:pPr>
      <w:r w:rsidRPr="004E1D1E">
        <w:rPr>
          <w:color w:val="FF0000"/>
        </w:rPr>
        <w:t xml:space="preserve">Voorstel: Inwoner kan </w:t>
      </w:r>
      <w:r w:rsidR="004E1D1E">
        <w:rPr>
          <w:color w:val="FF0000"/>
        </w:rPr>
        <w:t xml:space="preserve">alleen </w:t>
      </w:r>
      <w:r w:rsidRPr="004E1D1E">
        <w:rPr>
          <w:color w:val="FF0000"/>
        </w:rPr>
        <w:t xml:space="preserve">voorkeur voor Babs aangeven, maar planning blijft nog bij BZ. </w:t>
      </w:r>
      <w:r w:rsidR="007D7A02" w:rsidRPr="004E1D1E">
        <w:rPr>
          <w:color w:val="FF0000"/>
        </w:rPr>
        <w:t xml:space="preserve">Om vraag en aanbod te kunnen garanderen. </w:t>
      </w:r>
    </w:p>
    <w:p w14:paraId="05904F88" w14:textId="4B5DA04A" w:rsidR="005B2BF5" w:rsidRDefault="00DE30D9" w:rsidP="005B563D">
      <w:pPr>
        <w:rPr>
          <w:color w:val="FF0000"/>
        </w:rPr>
      </w:pPr>
      <w:r>
        <w:rPr>
          <w:color w:val="FF0000"/>
        </w:rPr>
        <w:t>Wat te doen tegen no-show? (gratis en eenvoudig). Melding voor reservering verplicht</w:t>
      </w:r>
      <w:r w:rsidR="004E1D1E">
        <w:rPr>
          <w:color w:val="FF0000"/>
        </w:rPr>
        <w:t xml:space="preserve"> maken. </w:t>
      </w:r>
      <w:r w:rsidR="002F14A5">
        <w:rPr>
          <w:color w:val="FF0000"/>
        </w:rPr>
        <w:br/>
      </w:r>
      <w:r w:rsidR="002F14A5">
        <w:rPr>
          <w:color w:val="00B050"/>
        </w:rPr>
        <w:t xml:space="preserve">Optie: Reservering x weken, pas na melding, opties (en betaling) definitief ook </w:t>
      </w:r>
      <w:proofErr w:type="spellStart"/>
      <w:r w:rsidR="002F14A5">
        <w:rPr>
          <w:color w:val="00B050"/>
        </w:rPr>
        <w:t>ivm</w:t>
      </w:r>
      <w:proofErr w:type="spellEnd"/>
      <w:r w:rsidR="002F14A5">
        <w:rPr>
          <w:color w:val="00B050"/>
        </w:rPr>
        <w:t xml:space="preserve"> no show</w:t>
      </w:r>
    </w:p>
    <w:p w14:paraId="33ED346A" w14:textId="77777777" w:rsidR="002F14A5" w:rsidRDefault="004E1D1E" w:rsidP="005B563D">
      <w:pPr>
        <w:rPr>
          <w:color w:val="00B050"/>
        </w:rPr>
      </w:pPr>
      <w:r>
        <w:rPr>
          <w:color w:val="FF0000"/>
        </w:rPr>
        <w:t>R</w:t>
      </w:r>
      <w:r w:rsidR="00326DA4">
        <w:rPr>
          <w:color w:val="FF0000"/>
        </w:rPr>
        <w:t xml:space="preserve">eservering is nooit definitief zonder betaling. </w:t>
      </w:r>
      <w:r>
        <w:rPr>
          <w:color w:val="FF0000"/>
        </w:rPr>
        <w:t>De problemen met terugbetalingen worden separaat opgepakt.</w:t>
      </w:r>
      <w:r w:rsidR="002F14A5">
        <w:rPr>
          <w:color w:val="FF0000"/>
        </w:rPr>
        <w:br/>
      </w:r>
      <w:r w:rsidR="002F14A5">
        <w:rPr>
          <w:color w:val="00B050"/>
        </w:rPr>
        <w:t xml:space="preserve">Optie: Reservering x weken, pas na melding, opties (en betaling) definitief ook </w:t>
      </w:r>
      <w:proofErr w:type="spellStart"/>
      <w:r w:rsidR="002F14A5">
        <w:rPr>
          <w:color w:val="00B050"/>
        </w:rPr>
        <w:t>ivm</w:t>
      </w:r>
      <w:proofErr w:type="spellEnd"/>
      <w:r w:rsidR="002F14A5">
        <w:rPr>
          <w:color w:val="00B050"/>
        </w:rPr>
        <w:t xml:space="preserve"> no show</w:t>
      </w:r>
    </w:p>
    <w:p w14:paraId="5D370CBD" w14:textId="23F087FA" w:rsidR="002F14A5" w:rsidRPr="002F14A5" w:rsidRDefault="002F14A5" w:rsidP="002F14A5">
      <w:pPr>
        <w:rPr>
          <w:color w:val="00B050"/>
        </w:rPr>
      </w:pPr>
      <w:r w:rsidRPr="002F14A5">
        <w:rPr>
          <w:color w:val="00B050"/>
        </w:rPr>
        <w:t xml:space="preserve">Tolk nodig </w:t>
      </w:r>
      <w:proofErr w:type="spellStart"/>
      <w:r w:rsidRPr="002F14A5">
        <w:rPr>
          <w:color w:val="00B050"/>
        </w:rPr>
        <w:t>destileren</w:t>
      </w:r>
      <w:proofErr w:type="spellEnd"/>
      <w:r w:rsidRPr="002F14A5">
        <w:rPr>
          <w:color w:val="00B050"/>
        </w:rPr>
        <w:t xml:space="preserve"> uit </w:t>
      </w:r>
      <w:r w:rsidRPr="002F14A5">
        <w:rPr>
          <w:color w:val="00B050"/>
          <w:shd w:val="clear" w:color="auto" w:fill="FFFFFF"/>
        </w:rPr>
        <w:t>Spreekt u beiden Nederlands?</w:t>
      </w:r>
      <w:r w:rsidRPr="002F14A5">
        <w:rPr>
          <w:color w:val="00B050"/>
        </w:rPr>
        <w:t xml:space="preserve"> Moet mogelijk anders, want wat als één van de twee </w:t>
      </w:r>
      <w:proofErr w:type="spellStart"/>
      <w:r w:rsidRPr="002F14A5">
        <w:rPr>
          <w:color w:val="00B050"/>
        </w:rPr>
        <w:t>engels</w:t>
      </w:r>
      <w:proofErr w:type="spellEnd"/>
      <w:r w:rsidRPr="002F14A5">
        <w:rPr>
          <w:color w:val="00B050"/>
        </w:rPr>
        <w:t xml:space="preserve"> spreekt. </w:t>
      </w:r>
    </w:p>
    <w:p w14:paraId="2CD8C18E" w14:textId="77777777" w:rsidR="002F14A5" w:rsidRPr="002F14A5" w:rsidRDefault="002F14A5" w:rsidP="002F14A5">
      <w:pPr>
        <w:rPr>
          <w:color w:val="00B050"/>
          <w:shd w:val="clear" w:color="auto" w:fill="FFFFFF"/>
        </w:rPr>
      </w:pPr>
      <w:r w:rsidRPr="002F14A5">
        <w:rPr>
          <w:color w:val="00B050"/>
          <w:shd w:val="clear" w:color="auto" w:fill="FFFFFF"/>
        </w:rPr>
        <w:t>Kopjes aanklikbaar maken / filteren  uitzoeken (Ambtenaar huwelijken maar mogelijk ook rest)</w:t>
      </w:r>
    </w:p>
    <w:p w14:paraId="12862CE5" w14:textId="77777777" w:rsidR="002F14A5" w:rsidRPr="002F14A5" w:rsidRDefault="002F14A5" w:rsidP="002F14A5">
      <w:pPr>
        <w:rPr>
          <w:color w:val="00B050"/>
          <w:shd w:val="clear" w:color="auto" w:fill="FFFFFF"/>
        </w:rPr>
      </w:pPr>
      <w:r w:rsidRPr="002F14A5">
        <w:rPr>
          <w:color w:val="00B050"/>
          <w:shd w:val="clear" w:color="auto" w:fill="FFFFFF"/>
        </w:rPr>
        <w:t xml:space="preserve">Tijdsnotatie 24 uur – Ma t/m zo </w:t>
      </w:r>
      <w:proofErr w:type="spellStart"/>
      <w:r w:rsidRPr="002F14A5">
        <w:rPr>
          <w:color w:val="00B050"/>
          <w:shd w:val="clear" w:color="auto" w:fill="FFFFFF"/>
        </w:rPr>
        <w:t>ipv</w:t>
      </w:r>
      <w:proofErr w:type="spellEnd"/>
      <w:r w:rsidRPr="002F14A5">
        <w:rPr>
          <w:color w:val="00B050"/>
          <w:shd w:val="clear" w:color="auto" w:fill="FFFFFF"/>
        </w:rPr>
        <w:t xml:space="preserve"> zo t/m za</w:t>
      </w:r>
    </w:p>
    <w:p w14:paraId="40750B88" w14:textId="77777777" w:rsidR="002F14A5" w:rsidRPr="002F14A5" w:rsidRDefault="002F14A5" w:rsidP="002F14A5">
      <w:pPr>
        <w:rPr>
          <w:color w:val="00B050"/>
          <w:shd w:val="clear" w:color="auto" w:fill="FFFFFF"/>
        </w:rPr>
      </w:pPr>
      <w:r w:rsidRPr="002F14A5">
        <w:rPr>
          <w:color w:val="00B050"/>
          <w:shd w:val="clear" w:color="auto" w:fill="FFFFFF"/>
        </w:rPr>
        <w:t>Dossiernummer key2 bij huwelijksgegevens? Rapportagemogelijkheid van week, paren, dossiernummer</w:t>
      </w:r>
    </w:p>
    <w:p w14:paraId="65483F0A" w14:textId="77777777" w:rsidR="002F14A5" w:rsidRPr="002F14A5" w:rsidRDefault="002F14A5" w:rsidP="002F14A5">
      <w:pPr>
        <w:rPr>
          <w:color w:val="00B050"/>
          <w:shd w:val="clear" w:color="auto" w:fill="FFFFFF"/>
        </w:rPr>
      </w:pPr>
      <w:r w:rsidRPr="002F14A5">
        <w:rPr>
          <w:color w:val="00B050"/>
          <w:shd w:val="clear" w:color="auto" w:fill="FFFFFF"/>
        </w:rPr>
        <w:t xml:space="preserve">Flitshuwelijk is niet spoedhuwelijk maar aan de balie tekenen zonder </w:t>
      </w:r>
      <w:proofErr w:type="spellStart"/>
      <w:r w:rsidRPr="002F14A5">
        <w:rPr>
          <w:color w:val="00B050"/>
          <w:shd w:val="clear" w:color="auto" w:fill="FFFFFF"/>
        </w:rPr>
        <w:t>babs</w:t>
      </w:r>
      <w:proofErr w:type="spellEnd"/>
      <w:r w:rsidRPr="002F14A5">
        <w:rPr>
          <w:color w:val="00B050"/>
          <w:shd w:val="clear" w:color="auto" w:fill="FFFFFF"/>
        </w:rPr>
        <w:t>, met getuigen.</w:t>
      </w:r>
    </w:p>
    <w:p w14:paraId="1FA74C49" w14:textId="77777777" w:rsidR="002F14A5" w:rsidRPr="002F14A5" w:rsidRDefault="002F14A5" w:rsidP="002F14A5">
      <w:pPr>
        <w:rPr>
          <w:color w:val="00B050"/>
          <w:shd w:val="clear" w:color="auto" w:fill="FFFFFF"/>
        </w:rPr>
      </w:pPr>
      <w:r w:rsidRPr="002F14A5">
        <w:rPr>
          <w:color w:val="00B050"/>
          <w:shd w:val="clear" w:color="auto" w:fill="FFFFFF"/>
        </w:rPr>
        <w:t>Melding mist in overzicht huwelijk in dashboard</w:t>
      </w:r>
    </w:p>
    <w:p w14:paraId="70264457" w14:textId="77777777" w:rsidR="002F14A5" w:rsidRPr="002F14A5" w:rsidRDefault="002F14A5" w:rsidP="002F14A5">
      <w:pPr>
        <w:rPr>
          <w:color w:val="00B050"/>
          <w:shd w:val="clear" w:color="auto" w:fill="FFFFFF"/>
        </w:rPr>
      </w:pPr>
      <w:r w:rsidRPr="002F14A5">
        <w:rPr>
          <w:color w:val="00B050"/>
          <w:shd w:val="clear" w:color="auto" w:fill="FFFFFF"/>
        </w:rPr>
        <w:t>Ceremonie &amp; plechtigheid beide op overzicht?</w:t>
      </w:r>
    </w:p>
    <w:p w14:paraId="239DBCF0" w14:textId="44E7E146" w:rsidR="00AB628A" w:rsidRDefault="002F14A5" w:rsidP="005B563D">
      <w:pPr>
        <w:rPr>
          <w:color w:val="00B050"/>
          <w:sz w:val="24"/>
          <w:szCs w:val="24"/>
        </w:rPr>
      </w:pPr>
      <w:r w:rsidRPr="002F14A5">
        <w:rPr>
          <w:color w:val="00B050"/>
          <w:sz w:val="24"/>
          <w:szCs w:val="24"/>
        </w:rPr>
        <w:lastRenderedPageBreak/>
        <w:t>Rechterlijke uitspraak aanduiding naamgebruik? Werd niet herkend in Utrecht</w:t>
      </w:r>
      <w:r>
        <w:rPr>
          <w:color w:val="00B050"/>
          <w:sz w:val="24"/>
          <w:szCs w:val="24"/>
        </w:rPr>
        <w:br/>
        <w:t>Navragen in Almere.</w:t>
      </w:r>
    </w:p>
    <w:p w14:paraId="586C37FF" w14:textId="77777777" w:rsidR="002F14A5" w:rsidRPr="002F14A5" w:rsidRDefault="002F14A5" w:rsidP="002F14A5">
      <w:pPr>
        <w:rPr>
          <w:color w:val="00B050"/>
          <w:sz w:val="24"/>
          <w:szCs w:val="24"/>
        </w:rPr>
      </w:pPr>
      <w:r w:rsidRPr="002F14A5">
        <w:rPr>
          <w:color w:val="00B050"/>
          <w:sz w:val="24"/>
          <w:szCs w:val="24"/>
        </w:rPr>
        <w:t>Locatiebeheer – opties voor agendabeheer van de locatie mist, medewerker wil dit zelf kunnen, niet beheerder, template voor beschikbaarheid en aanpassing mogelijk</w:t>
      </w:r>
    </w:p>
    <w:p w14:paraId="4AAD1CB5" w14:textId="77777777" w:rsidR="002F14A5" w:rsidRPr="002F14A5" w:rsidRDefault="002F14A5" w:rsidP="002F14A5">
      <w:pPr>
        <w:rPr>
          <w:color w:val="00B050"/>
          <w:sz w:val="24"/>
          <w:szCs w:val="24"/>
        </w:rPr>
      </w:pPr>
      <w:r w:rsidRPr="002F14A5">
        <w:rPr>
          <w:color w:val="00B050"/>
          <w:sz w:val="24"/>
          <w:szCs w:val="24"/>
        </w:rPr>
        <w:t>Hoe berekenen wij de prijs van het huwelijk?</w:t>
      </w:r>
    </w:p>
    <w:p w14:paraId="6E333B3F" w14:textId="77777777" w:rsidR="002F14A5" w:rsidRPr="002F14A5" w:rsidRDefault="002F14A5" w:rsidP="002F14A5">
      <w:pPr>
        <w:rPr>
          <w:color w:val="00B050"/>
          <w:sz w:val="24"/>
          <w:szCs w:val="24"/>
        </w:rPr>
      </w:pPr>
      <w:r w:rsidRPr="002F14A5">
        <w:rPr>
          <w:color w:val="00B050"/>
          <w:sz w:val="24"/>
          <w:szCs w:val="24"/>
        </w:rPr>
        <w:t xml:space="preserve">Goed nadenken over statussen en </w:t>
      </w:r>
      <w:proofErr w:type="spellStart"/>
      <w:r w:rsidRPr="002F14A5">
        <w:rPr>
          <w:color w:val="00B050"/>
          <w:sz w:val="24"/>
          <w:szCs w:val="24"/>
        </w:rPr>
        <w:t>detailering</w:t>
      </w:r>
      <w:proofErr w:type="spellEnd"/>
      <w:r w:rsidRPr="002F14A5">
        <w:rPr>
          <w:color w:val="00B050"/>
          <w:sz w:val="24"/>
          <w:szCs w:val="24"/>
        </w:rPr>
        <w:t xml:space="preserve"> hiervan. Reservering, nog geen melding, Reservering wel een melding, Reservering nog geen melding dicht bij huwelijksdatum etc.</w:t>
      </w:r>
    </w:p>
    <w:p w14:paraId="3E74C484" w14:textId="77777777" w:rsidR="002F14A5" w:rsidRPr="002F14A5" w:rsidRDefault="002F14A5" w:rsidP="002F14A5">
      <w:pPr>
        <w:rPr>
          <w:color w:val="00B050"/>
          <w:sz w:val="24"/>
          <w:szCs w:val="24"/>
        </w:rPr>
      </w:pPr>
      <w:r w:rsidRPr="002F14A5">
        <w:rPr>
          <w:color w:val="00B050"/>
          <w:sz w:val="24"/>
          <w:szCs w:val="24"/>
        </w:rPr>
        <w:t>Mogelijkheid van rapporteren: Specifieke onderdelen per week bijv. wie missen nog:</w:t>
      </w:r>
    </w:p>
    <w:p w14:paraId="20A3D3B2" w14:textId="77777777" w:rsidR="002F14A5" w:rsidRPr="002F14A5" w:rsidRDefault="002F14A5" w:rsidP="002F14A5">
      <w:pPr>
        <w:rPr>
          <w:color w:val="00B050"/>
          <w:sz w:val="24"/>
          <w:szCs w:val="24"/>
        </w:rPr>
      </w:pPr>
      <w:r w:rsidRPr="002F14A5">
        <w:rPr>
          <w:color w:val="00B050"/>
          <w:sz w:val="24"/>
          <w:szCs w:val="24"/>
        </w:rPr>
        <w:t>Melding, getuigen etc.</w:t>
      </w:r>
    </w:p>
    <w:p w14:paraId="47FD220A" w14:textId="77777777" w:rsidR="002F14A5" w:rsidRPr="002F14A5" w:rsidRDefault="002F14A5" w:rsidP="002F14A5">
      <w:pPr>
        <w:rPr>
          <w:color w:val="00B050"/>
          <w:sz w:val="24"/>
          <w:szCs w:val="24"/>
        </w:rPr>
      </w:pPr>
      <w:r w:rsidRPr="002F14A5">
        <w:rPr>
          <w:color w:val="00B050"/>
          <w:sz w:val="24"/>
          <w:szCs w:val="24"/>
        </w:rPr>
        <w:t>Bij wijziging van soort ceremonie moet er ook nieuwe melding worden gedaan</w:t>
      </w:r>
    </w:p>
    <w:p w14:paraId="550FB352" w14:textId="565F3AE3" w:rsidR="002F14A5" w:rsidRDefault="002F14A5" w:rsidP="002F14A5">
      <w:pPr>
        <w:rPr>
          <w:color w:val="00B050"/>
          <w:sz w:val="24"/>
          <w:szCs w:val="24"/>
        </w:rPr>
      </w:pPr>
      <w:r w:rsidRPr="002F14A5">
        <w:rPr>
          <w:color w:val="00B050"/>
          <w:sz w:val="24"/>
          <w:szCs w:val="24"/>
        </w:rPr>
        <w:t>Dus wel melding en dan echt iets aanklikken want akkoord.</w:t>
      </w:r>
    </w:p>
    <w:p w14:paraId="1E62F819" w14:textId="55D4A48F" w:rsidR="002F14A5" w:rsidRDefault="002F14A5" w:rsidP="002F14A5">
      <w:pPr>
        <w:rPr>
          <w:color w:val="00B050"/>
          <w:sz w:val="24"/>
          <w:szCs w:val="24"/>
        </w:rPr>
      </w:pPr>
    </w:p>
    <w:p w14:paraId="59B9D4BE" w14:textId="64B9DAEB" w:rsidR="002F14A5" w:rsidRDefault="002F14A5" w:rsidP="002F14A5">
      <w:pPr>
        <w:rPr>
          <w:color w:val="00B050"/>
          <w:sz w:val="24"/>
          <w:szCs w:val="24"/>
        </w:rPr>
      </w:pPr>
      <w:r>
        <w:rPr>
          <w:color w:val="00B050"/>
          <w:sz w:val="24"/>
          <w:szCs w:val="24"/>
        </w:rPr>
        <w:t>Aantekeningen Patrick:</w:t>
      </w:r>
    </w:p>
    <w:p w14:paraId="10BAAB3A" w14:textId="77777777" w:rsidR="002F14A5" w:rsidRDefault="002F14A5" w:rsidP="002F14A5">
      <w:pPr>
        <w:rPr>
          <w:rFonts w:ascii="Calibri Light" w:hAnsi="Calibri Light" w:cs="Calibri Light"/>
          <w:sz w:val="40"/>
          <w:szCs w:val="40"/>
          <w:lang w:eastAsia="nl-NL"/>
        </w:rPr>
      </w:pPr>
      <w:r>
        <w:rPr>
          <w:rFonts w:ascii="Calibri Light" w:hAnsi="Calibri Light" w:cs="Calibri Light"/>
          <w:sz w:val="40"/>
          <w:szCs w:val="40"/>
          <w:lang w:eastAsia="nl-NL"/>
        </w:rPr>
        <w:t>Huwelijksplanner (gesprek met Burgerzaken Utrecht: medewerkersportaal)</w:t>
      </w:r>
    </w:p>
    <w:p w14:paraId="644791A1" w14:textId="77777777" w:rsidR="002F14A5" w:rsidRDefault="002F14A5" w:rsidP="002F14A5">
      <w:pPr>
        <w:rPr>
          <w:rFonts w:ascii="Calibri" w:hAnsi="Calibri" w:cs="Calibri"/>
          <w:color w:val="767676"/>
          <w:sz w:val="20"/>
          <w:szCs w:val="20"/>
          <w:lang w:eastAsia="nl-NL"/>
        </w:rPr>
      </w:pPr>
      <w:r>
        <w:rPr>
          <w:color w:val="767676"/>
          <w:sz w:val="20"/>
          <w:szCs w:val="20"/>
          <w:lang w:eastAsia="nl-NL"/>
        </w:rPr>
        <w:t>woensdag 11 maart 2020</w:t>
      </w:r>
    </w:p>
    <w:p w14:paraId="28AACB38" w14:textId="77777777" w:rsidR="002F14A5" w:rsidRDefault="002F14A5" w:rsidP="002F14A5">
      <w:pPr>
        <w:rPr>
          <w:color w:val="767676"/>
          <w:sz w:val="20"/>
          <w:szCs w:val="20"/>
          <w:lang w:eastAsia="nl-NL"/>
        </w:rPr>
      </w:pPr>
      <w:r>
        <w:rPr>
          <w:color w:val="767676"/>
          <w:sz w:val="20"/>
          <w:szCs w:val="20"/>
          <w:lang w:eastAsia="nl-NL"/>
        </w:rPr>
        <w:t>14:08</w:t>
      </w:r>
    </w:p>
    <w:p w14:paraId="3B42F53E" w14:textId="77777777" w:rsidR="002F14A5" w:rsidRDefault="002F14A5" w:rsidP="002F14A5">
      <w:pPr>
        <w:rPr>
          <w:lang w:eastAsia="nl-NL"/>
        </w:rPr>
      </w:pPr>
      <w:r>
        <w:rPr>
          <w:lang w:eastAsia="nl-NL"/>
        </w:rPr>
        <w:t>Opmerking: Ziet er rustig uit</w:t>
      </w:r>
    </w:p>
    <w:p w14:paraId="12C71375" w14:textId="77777777" w:rsidR="002F14A5" w:rsidRDefault="002F14A5" w:rsidP="002F14A5">
      <w:pPr>
        <w:rPr>
          <w:lang w:eastAsia="nl-NL"/>
        </w:rPr>
      </w:pPr>
      <w:r>
        <w:rPr>
          <w:lang w:eastAsia="nl-NL"/>
        </w:rPr>
        <w:t>Wijziging van ceremonie vraagt een nieuwe melding</w:t>
      </w:r>
    </w:p>
    <w:p w14:paraId="7A42315D" w14:textId="77777777" w:rsidR="002F14A5" w:rsidRDefault="002F14A5" w:rsidP="002F14A5">
      <w:pPr>
        <w:rPr>
          <w:lang w:eastAsia="nl-NL"/>
        </w:rPr>
      </w:pPr>
      <w:r>
        <w:rPr>
          <w:lang w:eastAsia="nl-NL"/>
        </w:rPr>
        <w:t> </w:t>
      </w:r>
    </w:p>
    <w:p w14:paraId="586CB006" w14:textId="77777777" w:rsidR="002F14A5" w:rsidRDefault="002F14A5" w:rsidP="002F14A5">
      <w:pPr>
        <w:rPr>
          <w:lang w:eastAsia="nl-NL"/>
        </w:rPr>
      </w:pPr>
      <w:r>
        <w:rPr>
          <w:b/>
          <w:bCs/>
          <w:u w:val="single"/>
          <w:lang w:eastAsia="nl-NL"/>
        </w:rPr>
        <w:t>BABS</w:t>
      </w:r>
    </w:p>
    <w:p w14:paraId="5CA9BE1B" w14:textId="77777777" w:rsidR="002F14A5" w:rsidRDefault="002F14A5" w:rsidP="002F14A5">
      <w:pPr>
        <w:rPr>
          <w:lang w:eastAsia="nl-NL"/>
        </w:rPr>
      </w:pPr>
      <w:r>
        <w:rPr>
          <w:lang w:eastAsia="nl-NL"/>
        </w:rPr>
        <w:t>Belangrijkste voor de BABS</w:t>
      </w:r>
    </w:p>
    <w:p w14:paraId="76EEE92C" w14:textId="77777777" w:rsidR="002F14A5" w:rsidRDefault="002F14A5" w:rsidP="002F14A5">
      <w:pPr>
        <w:rPr>
          <w:lang w:eastAsia="nl-NL"/>
        </w:rPr>
      </w:pPr>
      <w:r>
        <w:rPr>
          <w:lang w:eastAsia="nl-NL"/>
        </w:rPr>
        <w:t>BABS-en ook nog vragen</w:t>
      </w:r>
    </w:p>
    <w:p w14:paraId="4674353F" w14:textId="77777777" w:rsidR="002F14A5" w:rsidRDefault="002F14A5" w:rsidP="002F14A5">
      <w:pPr>
        <w:rPr>
          <w:lang w:eastAsia="nl-NL"/>
        </w:rPr>
      </w:pPr>
      <w:r>
        <w:rPr>
          <w:lang w:eastAsia="nl-NL"/>
        </w:rPr>
        <w:t> </w:t>
      </w:r>
    </w:p>
    <w:p w14:paraId="732B79E4" w14:textId="77777777" w:rsidR="002F14A5" w:rsidRDefault="002F14A5" w:rsidP="002F14A5">
      <w:pPr>
        <w:rPr>
          <w:lang w:eastAsia="nl-NL"/>
        </w:rPr>
      </w:pPr>
      <w:r>
        <w:rPr>
          <w:b/>
          <w:bCs/>
          <w:lang w:eastAsia="nl-NL"/>
        </w:rPr>
        <w:t>Overzicht huwelijken</w:t>
      </w:r>
    </w:p>
    <w:p w14:paraId="65F00F05" w14:textId="77777777" w:rsidR="002F14A5" w:rsidRDefault="002F14A5" w:rsidP="002F14A5">
      <w:pPr>
        <w:rPr>
          <w:lang w:eastAsia="nl-NL"/>
        </w:rPr>
      </w:pPr>
      <w:r>
        <w:rPr>
          <w:lang w:eastAsia="nl-NL"/>
        </w:rPr>
        <w:t>Datum</w:t>
      </w:r>
    </w:p>
    <w:p w14:paraId="457D21EF" w14:textId="77777777" w:rsidR="002F14A5" w:rsidRDefault="002F14A5" w:rsidP="002F14A5">
      <w:pPr>
        <w:rPr>
          <w:lang w:eastAsia="nl-NL"/>
        </w:rPr>
      </w:pPr>
      <w:r>
        <w:rPr>
          <w:lang w:eastAsia="nl-NL"/>
        </w:rPr>
        <w:t>Tijd</w:t>
      </w:r>
    </w:p>
    <w:p w14:paraId="6C8BB5F9" w14:textId="77777777" w:rsidR="002F14A5" w:rsidRDefault="002F14A5" w:rsidP="002F14A5">
      <w:pPr>
        <w:rPr>
          <w:lang w:eastAsia="nl-NL"/>
        </w:rPr>
      </w:pPr>
      <w:r>
        <w:rPr>
          <w:lang w:eastAsia="nl-NL"/>
        </w:rPr>
        <w:t>Locatie</w:t>
      </w:r>
    </w:p>
    <w:p w14:paraId="46D0FDBA" w14:textId="77777777" w:rsidR="002F14A5" w:rsidRDefault="002F14A5" w:rsidP="002F14A5">
      <w:pPr>
        <w:rPr>
          <w:lang w:eastAsia="nl-NL"/>
        </w:rPr>
      </w:pPr>
      <w:r>
        <w:rPr>
          <w:lang w:eastAsia="nl-NL"/>
        </w:rPr>
        <w:t> </w:t>
      </w:r>
    </w:p>
    <w:p w14:paraId="5AA2B48A" w14:textId="77777777" w:rsidR="002F14A5" w:rsidRDefault="002F14A5" w:rsidP="002F14A5">
      <w:pPr>
        <w:rPr>
          <w:lang w:eastAsia="nl-NL"/>
        </w:rPr>
      </w:pPr>
      <w:r>
        <w:rPr>
          <w:lang w:eastAsia="nl-NL"/>
        </w:rPr>
        <w:t>Contactgegevens</w:t>
      </w:r>
    </w:p>
    <w:p w14:paraId="2EF50885" w14:textId="77777777" w:rsidR="002F14A5" w:rsidRDefault="002F14A5" w:rsidP="002F14A5">
      <w:pPr>
        <w:rPr>
          <w:lang w:eastAsia="nl-NL"/>
        </w:rPr>
      </w:pPr>
      <w:r>
        <w:rPr>
          <w:lang w:eastAsia="nl-NL"/>
        </w:rPr>
        <w:t> </w:t>
      </w:r>
    </w:p>
    <w:p w14:paraId="0954AFDC" w14:textId="77777777" w:rsidR="002F14A5" w:rsidRDefault="002F14A5" w:rsidP="002F14A5">
      <w:pPr>
        <w:rPr>
          <w:lang w:eastAsia="nl-NL"/>
        </w:rPr>
      </w:pPr>
      <w:r>
        <w:rPr>
          <w:lang w:eastAsia="nl-NL"/>
        </w:rPr>
        <w:lastRenderedPageBreak/>
        <w:t xml:space="preserve">Knop dossier: </w:t>
      </w:r>
    </w:p>
    <w:p w14:paraId="10EB40B9" w14:textId="77777777" w:rsidR="002F14A5" w:rsidRDefault="002F14A5" w:rsidP="002F14A5">
      <w:pPr>
        <w:numPr>
          <w:ilvl w:val="0"/>
          <w:numId w:val="5"/>
        </w:numPr>
        <w:spacing w:after="0" w:line="240" w:lineRule="auto"/>
        <w:ind w:left="540"/>
        <w:textAlignment w:val="center"/>
        <w:rPr>
          <w:lang w:eastAsia="nl-NL"/>
        </w:rPr>
      </w:pPr>
      <w:r>
        <w:rPr>
          <w:lang w:eastAsia="nl-NL"/>
        </w:rPr>
        <w:t>Bevat alle informatie</w:t>
      </w:r>
    </w:p>
    <w:p w14:paraId="2C1EBCB8" w14:textId="77777777" w:rsidR="002F14A5" w:rsidRDefault="002F14A5" w:rsidP="002F14A5">
      <w:pPr>
        <w:numPr>
          <w:ilvl w:val="0"/>
          <w:numId w:val="5"/>
        </w:numPr>
        <w:spacing w:after="0" w:line="240" w:lineRule="auto"/>
        <w:ind w:left="540"/>
        <w:textAlignment w:val="center"/>
        <w:rPr>
          <w:lang w:eastAsia="nl-NL"/>
        </w:rPr>
      </w:pPr>
      <w:r>
        <w:rPr>
          <w:lang w:eastAsia="nl-NL"/>
        </w:rPr>
        <w:t>Huidige omgeving:</w:t>
      </w:r>
    </w:p>
    <w:p w14:paraId="323AAB92" w14:textId="77777777" w:rsidR="002F14A5" w:rsidRDefault="002F14A5" w:rsidP="002F14A5">
      <w:pPr>
        <w:numPr>
          <w:ilvl w:val="1"/>
          <w:numId w:val="5"/>
        </w:numPr>
        <w:spacing w:after="0" w:line="240" w:lineRule="auto"/>
        <w:ind w:left="1080"/>
        <w:textAlignment w:val="center"/>
        <w:rPr>
          <w:lang w:eastAsia="nl-NL"/>
        </w:rPr>
      </w:pPr>
      <w:r>
        <w:rPr>
          <w:lang w:eastAsia="nl-NL"/>
        </w:rPr>
        <w:t>Dossier opbouwen in K2BZ</w:t>
      </w:r>
    </w:p>
    <w:p w14:paraId="0FD4D9E2" w14:textId="77777777" w:rsidR="002F14A5" w:rsidRDefault="002F14A5" w:rsidP="002F14A5">
      <w:pPr>
        <w:numPr>
          <w:ilvl w:val="2"/>
          <w:numId w:val="5"/>
        </w:numPr>
        <w:spacing w:after="0" w:line="240" w:lineRule="auto"/>
        <w:ind w:left="1620"/>
        <w:textAlignment w:val="center"/>
        <w:rPr>
          <w:lang w:eastAsia="nl-NL"/>
        </w:rPr>
      </w:pPr>
      <w:r>
        <w:rPr>
          <w:lang w:eastAsia="nl-NL"/>
        </w:rPr>
        <w:t>Belangrijke gegevens</w:t>
      </w:r>
    </w:p>
    <w:p w14:paraId="73B75E68" w14:textId="77777777" w:rsidR="002F14A5" w:rsidRDefault="002F14A5" w:rsidP="002F14A5">
      <w:pPr>
        <w:numPr>
          <w:ilvl w:val="2"/>
          <w:numId w:val="5"/>
        </w:numPr>
        <w:spacing w:after="0" w:line="240" w:lineRule="auto"/>
        <w:ind w:left="1620"/>
        <w:textAlignment w:val="center"/>
        <w:rPr>
          <w:lang w:eastAsia="nl-NL"/>
        </w:rPr>
      </w:pPr>
      <w:r>
        <w:rPr>
          <w:lang w:eastAsia="nl-NL"/>
        </w:rPr>
        <w:t>Bv kinderen</w:t>
      </w:r>
    </w:p>
    <w:p w14:paraId="5CADBB88" w14:textId="77777777" w:rsidR="002F14A5" w:rsidRDefault="002F14A5" w:rsidP="002F14A5">
      <w:pPr>
        <w:numPr>
          <w:ilvl w:val="1"/>
          <w:numId w:val="5"/>
        </w:numPr>
        <w:spacing w:after="0" w:line="240" w:lineRule="auto"/>
        <w:ind w:left="1080"/>
        <w:textAlignment w:val="center"/>
        <w:rPr>
          <w:lang w:eastAsia="nl-NL"/>
        </w:rPr>
      </w:pPr>
      <w:proofErr w:type="spellStart"/>
      <w:r>
        <w:rPr>
          <w:lang w:eastAsia="nl-NL"/>
        </w:rPr>
        <w:t>Digiplaza</w:t>
      </w:r>
      <w:proofErr w:type="spellEnd"/>
    </w:p>
    <w:p w14:paraId="10004513" w14:textId="77777777" w:rsidR="002F14A5" w:rsidRDefault="002F14A5" w:rsidP="002F14A5">
      <w:pPr>
        <w:numPr>
          <w:ilvl w:val="2"/>
          <w:numId w:val="5"/>
        </w:numPr>
        <w:spacing w:after="0" w:line="240" w:lineRule="auto"/>
        <w:ind w:left="1620"/>
        <w:textAlignment w:val="center"/>
        <w:rPr>
          <w:lang w:eastAsia="nl-NL"/>
        </w:rPr>
      </w:pPr>
      <w:r>
        <w:rPr>
          <w:lang w:eastAsia="nl-NL"/>
        </w:rPr>
        <w:t>Bron voor BABS</w:t>
      </w:r>
    </w:p>
    <w:p w14:paraId="75669642" w14:textId="77777777" w:rsidR="002F14A5" w:rsidRDefault="002F14A5" w:rsidP="002F14A5">
      <w:pPr>
        <w:numPr>
          <w:ilvl w:val="2"/>
          <w:numId w:val="5"/>
        </w:numPr>
        <w:spacing w:after="0" w:line="240" w:lineRule="auto"/>
        <w:ind w:left="1620"/>
        <w:textAlignment w:val="center"/>
        <w:rPr>
          <w:lang w:eastAsia="nl-NL"/>
        </w:rPr>
      </w:pPr>
      <w:r>
        <w:rPr>
          <w:lang w:eastAsia="nl-NL"/>
        </w:rPr>
        <w:t>Is een 'afdruk' vanuit K2BZ</w:t>
      </w:r>
    </w:p>
    <w:p w14:paraId="7B9F5031" w14:textId="77777777" w:rsidR="002F14A5" w:rsidRDefault="002F14A5" w:rsidP="002F14A5">
      <w:pPr>
        <w:rPr>
          <w:lang w:eastAsia="nl-NL"/>
        </w:rPr>
      </w:pPr>
      <w:r>
        <w:rPr>
          <w:lang w:eastAsia="nl-NL"/>
        </w:rPr>
        <w:t> </w:t>
      </w:r>
    </w:p>
    <w:p w14:paraId="29D46F7F" w14:textId="77777777" w:rsidR="002F14A5" w:rsidRDefault="002F14A5" w:rsidP="002F14A5">
      <w:pPr>
        <w:rPr>
          <w:lang w:eastAsia="nl-NL"/>
        </w:rPr>
      </w:pPr>
      <w:r>
        <w:rPr>
          <w:lang w:eastAsia="nl-NL"/>
        </w:rPr>
        <w:t>Weigeren mag alleen als ze niet beschikbaar zijn. Niet op principiële gronden</w:t>
      </w:r>
    </w:p>
    <w:p w14:paraId="55C6332D" w14:textId="77777777" w:rsidR="002F14A5" w:rsidRDefault="002F14A5" w:rsidP="002F14A5">
      <w:pPr>
        <w:rPr>
          <w:lang w:eastAsia="nl-NL"/>
        </w:rPr>
      </w:pPr>
      <w:r>
        <w:rPr>
          <w:lang w:eastAsia="nl-NL"/>
        </w:rPr>
        <w:t> </w:t>
      </w:r>
    </w:p>
    <w:p w14:paraId="2FA62F99" w14:textId="77777777" w:rsidR="002F14A5" w:rsidRDefault="002F14A5" w:rsidP="002F14A5">
      <w:pPr>
        <w:rPr>
          <w:lang w:eastAsia="nl-NL"/>
        </w:rPr>
      </w:pPr>
      <w:r>
        <w:rPr>
          <w:lang w:eastAsia="nl-NL"/>
        </w:rPr>
        <w:t>Utrecht werkt niet met tolken. Taal van de ceremonie is wel belangrijk. De gemeente moet inschatten dat een tolk nodig is.</w:t>
      </w:r>
    </w:p>
    <w:p w14:paraId="157CC9CA" w14:textId="77777777" w:rsidR="002F14A5" w:rsidRDefault="002F14A5" w:rsidP="002F14A5">
      <w:pPr>
        <w:numPr>
          <w:ilvl w:val="0"/>
          <w:numId w:val="6"/>
        </w:numPr>
        <w:spacing w:after="0" w:line="240" w:lineRule="auto"/>
        <w:ind w:left="540"/>
        <w:textAlignment w:val="center"/>
        <w:rPr>
          <w:lang w:eastAsia="nl-NL"/>
        </w:rPr>
      </w:pPr>
      <w:r>
        <w:rPr>
          <w:lang w:eastAsia="nl-NL"/>
        </w:rPr>
        <w:t>In Almere is het wel een keer voorgekomen dat een tolk noodzakelijk was omdat er geen ambtenaar was die de taal van één van de partners sprak.</w:t>
      </w:r>
    </w:p>
    <w:p w14:paraId="6F560F9D" w14:textId="77777777" w:rsidR="002F14A5" w:rsidRDefault="002F14A5" w:rsidP="002F14A5">
      <w:pPr>
        <w:rPr>
          <w:lang w:eastAsia="nl-NL"/>
        </w:rPr>
      </w:pPr>
      <w:r>
        <w:rPr>
          <w:lang w:eastAsia="nl-NL"/>
        </w:rPr>
        <w:t> </w:t>
      </w:r>
    </w:p>
    <w:p w14:paraId="53A1F3F1" w14:textId="77777777" w:rsidR="002F14A5" w:rsidRDefault="002F14A5" w:rsidP="002F14A5">
      <w:pPr>
        <w:rPr>
          <w:lang w:eastAsia="nl-NL"/>
        </w:rPr>
      </w:pPr>
      <w:r>
        <w:rPr>
          <w:u w:val="single"/>
          <w:lang w:eastAsia="nl-NL"/>
        </w:rPr>
        <w:t>Filtermogelijkheden</w:t>
      </w:r>
    </w:p>
    <w:p w14:paraId="071852C6" w14:textId="77777777" w:rsidR="002F14A5" w:rsidRDefault="002F14A5" w:rsidP="002F14A5">
      <w:pPr>
        <w:numPr>
          <w:ilvl w:val="0"/>
          <w:numId w:val="7"/>
        </w:numPr>
        <w:spacing w:after="0" w:line="240" w:lineRule="auto"/>
        <w:ind w:left="540"/>
        <w:textAlignment w:val="center"/>
        <w:rPr>
          <w:lang w:eastAsia="nl-NL"/>
        </w:rPr>
      </w:pPr>
      <w:r>
        <w:rPr>
          <w:lang w:eastAsia="nl-NL"/>
        </w:rPr>
        <w:t>Lijst maken per maand of week</w:t>
      </w:r>
    </w:p>
    <w:p w14:paraId="4B2C30D3" w14:textId="77777777" w:rsidR="002F14A5" w:rsidRDefault="002F14A5" w:rsidP="002F14A5">
      <w:pPr>
        <w:numPr>
          <w:ilvl w:val="0"/>
          <w:numId w:val="7"/>
        </w:numPr>
        <w:spacing w:after="0" w:line="240" w:lineRule="auto"/>
        <w:ind w:left="540"/>
        <w:textAlignment w:val="center"/>
        <w:rPr>
          <w:lang w:eastAsia="nl-NL"/>
        </w:rPr>
      </w:pPr>
      <w:r>
        <w:rPr>
          <w:lang w:eastAsia="nl-NL"/>
        </w:rPr>
        <w:t>Zoeken op naam</w:t>
      </w:r>
    </w:p>
    <w:p w14:paraId="7959DFA6" w14:textId="77777777" w:rsidR="002F14A5" w:rsidRDefault="002F14A5" w:rsidP="002F14A5">
      <w:pPr>
        <w:numPr>
          <w:ilvl w:val="0"/>
          <w:numId w:val="7"/>
        </w:numPr>
        <w:spacing w:after="0" w:line="240" w:lineRule="auto"/>
        <w:ind w:left="540"/>
        <w:textAlignment w:val="center"/>
        <w:rPr>
          <w:lang w:eastAsia="nl-NL"/>
        </w:rPr>
      </w:pPr>
      <w:r>
        <w:rPr>
          <w:lang w:eastAsia="nl-NL"/>
        </w:rPr>
        <w:t>Kopjes aanklikbaar maken voor sorteren en filteren</w:t>
      </w:r>
    </w:p>
    <w:p w14:paraId="07E5CAB6" w14:textId="77777777" w:rsidR="002F14A5" w:rsidRDefault="002F14A5" w:rsidP="002F14A5">
      <w:pPr>
        <w:rPr>
          <w:lang w:eastAsia="nl-NL"/>
        </w:rPr>
      </w:pPr>
      <w:r>
        <w:rPr>
          <w:lang w:eastAsia="nl-NL"/>
        </w:rPr>
        <w:t> </w:t>
      </w:r>
    </w:p>
    <w:p w14:paraId="159E4EB5" w14:textId="77777777" w:rsidR="002F14A5" w:rsidRDefault="002F14A5" w:rsidP="002F14A5">
      <w:pPr>
        <w:rPr>
          <w:lang w:eastAsia="nl-NL"/>
        </w:rPr>
      </w:pPr>
      <w:r>
        <w:rPr>
          <w:b/>
          <w:bCs/>
          <w:lang w:eastAsia="nl-NL"/>
        </w:rPr>
        <w:t>Agenda</w:t>
      </w:r>
    </w:p>
    <w:p w14:paraId="753E3E22" w14:textId="77777777" w:rsidR="002F14A5" w:rsidRDefault="002F14A5" w:rsidP="002F14A5">
      <w:pPr>
        <w:rPr>
          <w:lang w:eastAsia="nl-NL"/>
        </w:rPr>
      </w:pPr>
      <w:r>
        <w:rPr>
          <w:lang w:eastAsia="nl-NL"/>
        </w:rPr>
        <w:t>In de agenda naast de huwelijken ook de niet-beschikbaarheid aangeven</w:t>
      </w:r>
    </w:p>
    <w:p w14:paraId="6FE28A05" w14:textId="77777777" w:rsidR="002F14A5" w:rsidRDefault="002F14A5" w:rsidP="002F14A5">
      <w:pPr>
        <w:rPr>
          <w:lang w:eastAsia="nl-NL"/>
        </w:rPr>
      </w:pPr>
      <w:r>
        <w:rPr>
          <w:lang w:eastAsia="nl-NL"/>
        </w:rPr>
        <w:t> </w:t>
      </w:r>
    </w:p>
    <w:p w14:paraId="60D5E2C4" w14:textId="77777777" w:rsidR="002F14A5" w:rsidRDefault="002F14A5" w:rsidP="002F14A5">
      <w:pPr>
        <w:rPr>
          <w:lang w:eastAsia="nl-NL"/>
        </w:rPr>
      </w:pPr>
      <w:r>
        <w:rPr>
          <w:b/>
          <w:bCs/>
          <w:lang w:eastAsia="nl-NL"/>
        </w:rPr>
        <w:t>Functioneel</w:t>
      </w:r>
    </w:p>
    <w:p w14:paraId="08696A46" w14:textId="77777777" w:rsidR="002F14A5" w:rsidRDefault="002F14A5" w:rsidP="002F14A5">
      <w:pPr>
        <w:numPr>
          <w:ilvl w:val="0"/>
          <w:numId w:val="8"/>
        </w:numPr>
        <w:spacing w:after="0" w:line="240" w:lineRule="auto"/>
        <w:ind w:left="540"/>
        <w:textAlignment w:val="center"/>
        <w:rPr>
          <w:lang w:eastAsia="nl-NL"/>
        </w:rPr>
      </w:pPr>
      <w:r>
        <w:rPr>
          <w:lang w:eastAsia="nl-NL"/>
        </w:rPr>
        <w:t>Alleen accepteren/afwijzen</w:t>
      </w:r>
    </w:p>
    <w:p w14:paraId="4F1EB694" w14:textId="77777777" w:rsidR="002F14A5" w:rsidRDefault="002F14A5" w:rsidP="002F14A5">
      <w:pPr>
        <w:numPr>
          <w:ilvl w:val="0"/>
          <w:numId w:val="8"/>
        </w:numPr>
        <w:spacing w:after="0" w:line="240" w:lineRule="auto"/>
        <w:ind w:left="540"/>
        <w:textAlignment w:val="center"/>
        <w:rPr>
          <w:lang w:eastAsia="nl-NL"/>
        </w:rPr>
      </w:pPr>
      <w:r>
        <w:rPr>
          <w:lang w:eastAsia="nl-NL"/>
        </w:rPr>
        <w:t>Zo mogelijk niet-beschikbaar aangeven</w:t>
      </w:r>
    </w:p>
    <w:p w14:paraId="684F199D" w14:textId="77777777" w:rsidR="002F14A5" w:rsidRDefault="002F14A5" w:rsidP="002F14A5">
      <w:pPr>
        <w:rPr>
          <w:lang w:eastAsia="nl-NL"/>
        </w:rPr>
      </w:pPr>
      <w:r>
        <w:rPr>
          <w:lang w:eastAsia="nl-NL"/>
        </w:rPr>
        <w:t> </w:t>
      </w:r>
    </w:p>
    <w:p w14:paraId="3D9691AC" w14:textId="77777777" w:rsidR="002F14A5" w:rsidRDefault="002F14A5" w:rsidP="002F14A5">
      <w:pPr>
        <w:rPr>
          <w:lang w:eastAsia="nl-NL"/>
        </w:rPr>
      </w:pPr>
      <w:r>
        <w:rPr>
          <w:lang w:eastAsia="nl-NL"/>
        </w:rPr>
        <w:t> </w:t>
      </w:r>
    </w:p>
    <w:p w14:paraId="545F5411" w14:textId="77777777" w:rsidR="002F14A5" w:rsidRDefault="002F14A5" w:rsidP="002F14A5">
      <w:pPr>
        <w:rPr>
          <w:lang w:eastAsia="nl-NL"/>
        </w:rPr>
      </w:pPr>
      <w:r>
        <w:rPr>
          <w:b/>
          <w:bCs/>
          <w:u w:val="single"/>
          <w:lang w:eastAsia="nl-NL"/>
        </w:rPr>
        <w:t>Medewerker Huwelijken</w:t>
      </w:r>
    </w:p>
    <w:p w14:paraId="6828EF2F" w14:textId="77777777" w:rsidR="002F14A5" w:rsidRDefault="002F14A5" w:rsidP="002F14A5">
      <w:pPr>
        <w:rPr>
          <w:lang w:eastAsia="nl-NL"/>
        </w:rPr>
      </w:pPr>
      <w:r>
        <w:rPr>
          <w:lang w:eastAsia="nl-NL"/>
        </w:rPr>
        <w:t> </w:t>
      </w:r>
    </w:p>
    <w:p w14:paraId="056CC435" w14:textId="77777777" w:rsidR="002F14A5" w:rsidRDefault="002F14A5" w:rsidP="002F14A5">
      <w:pPr>
        <w:rPr>
          <w:lang w:eastAsia="nl-NL"/>
        </w:rPr>
      </w:pPr>
      <w:r>
        <w:rPr>
          <w:lang w:eastAsia="nl-NL"/>
        </w:rPr>
        <w:t>Het doel is om het dossier (opmerkingenveld) in K2BZ te vervangen door het dossier van de planner. Alle informatie die nu in K2BZ staat moet dan in de planner kunnen worden opgenomen.</w:t>
      </w:r>
    </w:p>
    <w:p w14:paraId="38AFC879" w14:textId="77777777" w:rsidR="002F14A5" w:rsidRDefault="002F14A5" w:rsidP="002F14A5">
      <w:pPr>
        <w:rPr>
          <w:lang w:eastAsia="nl-NL"/>
        </w:rPr>
      </w:pPr>
      <w:r>
        <w:rPr>
          <w:lang w:eastAsia="nl-NL"/>
        </w:rPr>
        <w:t>2 weken van te voren wordt het dossier voor het huwelijk uitgeprint (kritische grens op volledigheid)</w:t>
      </w:r>
    </w:p>
    <w:p w14:paraId="4AAA8BAB" w14:textId="77777777" w:rsidR="002F14A5" w:rsidRDefault="002F14A5" w:rsidP="002F14A5">
      <w:pPr>
        <w:rPr>
          <w:lang w:eastAsia="nl-NL"/>
        </w:rPr>
      </w:pPr>
      <w:r>
        <w:rPr>
          <w:lang w:eastAsia="nl-NL"/>
        </w:rPr>
        <w:t> </w:t>
      </w:r>
    </w:p>
    <w:p w14:paraId="0BBD046D" w14:textId="77777777" w:rsidR="002F14A5" w:rsidRDefault="002F14A5" w:rsidP="002F14A5">
      <w:pPr>
        <w:rPr>
          <w:lang w:eastAsia="nl-NL"/>
        </w:rPr>
      </w:pPr>
      <w:r>
        <w:rPr>
          <w:lang w:eastAsia="nl-NL"/>
        </w:rPr>
        <w:t>Kritische activiteiten die tijdig moeten zijn afgehandeld:</w:t>
      </w:r>
    </w:p>
    <w:p w14:paraId="6D5F9340" w14:textId="77777777" w:rsidR="002F14A5" w:rsidRDefault="002F14A5" w:rsidP="002F14A5">
      <w:pPr>
        <w:numPr>
          <w:ilvl w:val="0"/>
          <w:numId w:val="9"/>
        </w:numPr>
        <w:spacing w:after="0" w:line="240" w:lineRule="auto"/>
        <w:ind w:left="540"/>
        <w:textAlignment w:val="center"/>
        <w:rPr>
          <w:lang w:eastAsia="nl-NL"/>
        </w:rPr>
      </w:pPr>
      <w:r>
        <w:rPr>
          <w:lang w:eastAsia="nl-NL"/>
        </w:rPr>
        <w:t>Betaling</w:t>
      </w:r>
    </w:p>
    <w:p w14:paraId="06A0ED4C" w14:textId="77777777" w:rsidR="002F14A5" w:rsidRDefault="002F14A5" w:rsidP="002F14A5">
      <w:pPr>
        <w:numPr>
          <w:ilvl w:val="0"/>
          <w:numId w:val="9"/>
        </w:numPr>
        <w:spacing w:after="0" w:line="240" w:lineRule="auto"/>
        <w:ind w:left="540"/>
        <w:textAlignment w:val="center"/>
        <w:rPr>
          <w:lang w:eastAsia="nl-NL"/>
        </w:rPr>
      </w:pPr>
      <w:r>
        <w:rPr>
          <w:lang w:eastAsia="nl-NL"/>
        </w:rPr>
        <w:lastRenderedPageBreak/>
        <w:t>Melding voorgenomen huwelijk</w:t>
      </w:r>
    </w:p>
    <w:p w14:paraId="66BC3793" w14:textId="77777777" w:rsidR="002F14A5" w:rsidRDefault="002F14A5" w:rsidP="002F14A5">
      <w:pPr>
        <w:numPr>
          <w:ilvl w:val="0"/>
          <w:numId w:val="9"/>
        </w:numPr>
        <w:spacing w:after="0" w:line="240" w:lineRule="auto"/>
        <w:ind w:left="540"/>
        <w:textAlignment w:val="center"/>
        <w:rPr>
          <w:lang w:eastAsia="nl-NL"/>
        </w:rPr>
      </w:pPr>
      <w:r>
        <w:rPr>
          <w:lang w:eastAsia="nl-NL"/>
        </w:rPr>
        <w:t>getuigen</w:t>
      </w:r>
    </w:p>
    <w:p w14:paraId="5DAD00BB" w14:textId="77777777" w:rsidR="002F14A5" w:rsidRDefault="002F14A5" w:rsidP="002F14A5">
      <w:pPr>
        <w:rPr>
          <w:lang w:eastAsia="nl-NL"/>
        </w:rPr>
      </w:pPr>
      <w:r>
        <w:rPr>
          <w:lang w:eastAsia="nl-NL"/>
        </w:rPr>
        <w:t> </w:t>
      </w:r>
    </w:p>
    <w:p w14:paraId="5101E936" w14:textId="77777777" w:rsidR="002F14A5" w:rsidRDefault="002F14A5" w:rsidP="002F14A5">
      <w:pPr>
        <w:rPr>
          <w:lang w:eastAsia="nl-NL"/>
        </w:rPr>
      </w:pPr>
      <w:r>
        <w:rPr>
          <w:lang w:eastAsia="nl-NL"/>
        </w:rPr>
        <w:t>Functioneel:</w:t>
      </w:r>
    </w:p>
    <w:p w14:paraId="515CB04E" w14:textId="77777777" w:rsidR="002F14A5" w:rsidRDefault="002F14A5" w:rsidP="002F14A5">
      <w:pPr>
        <w:numPr>
          <w:ilvl w:val="0"/>
          <w:numId w:val="10"/>
        </w:numPr>
        <w:spacing w:after="0" w:line="240" w:lineRule="auto"/>
        <w:ind w:left="540"/>
        <w:textAlignment w:val="center"/>
        <w:rPr>
          <w:lang w:eastAsia="nl-NL"/>
        </w:rPr>
      </w:pPr>
      <w:r>
        <w:rPr>
          <w:lang w:eastAsia="nl-NL"/>
        </w:rPr>
        <w:t>Melding accepteren</w:t>
      </w:r>
    </w:p>
    <w:p w14:paraId="6BE48B8E" w14:textId="77777777" w:rsidR="002F14A5" w:rsidRDefault="002F14A5" w:rsidP="002F14A5">
      <w:pPr>
        <w:ind w:left="540"/>
        <w:rPr>
          <w:lang w:eastAsia="nl-NL"/>
        </w:rPr>
      </w:pPr>
      <w:r>
        <w:rPr>
          <w:lang w:eastAsia="nl-NL"/>
        </w:rPr>
        <w:t> </w:t>
      </w:r>
    </w:p>
    <w:p w14:paraId="39CAC404" w14:textId="77777777" w:rsidR="002F14A5" w:rsidRDefault="002F14A5" w:rsidP="002F14A5">
      <w:pPr>
        <w:rPr>
          <w:lang w:eastAsia="nl-NL"/>
        </w:rPr>
      </w:pPr>
      <w:r>
        <w:rPr>
          <w:lang w:eastAsia="nl-NL"/>
        </w:rPr>
        <w:t>Medewerker wil graag een notificatie/signaal krijgen als een belangrijke termijn niet gehaald wordt, zodat contact kan worden opgenomen om te zorgen dat duidelijk is dat het huwelijk ongestoord door kan gaan of kan worden geannuleerd.</w:t>
      </w:r>
    </w:p>
    <w:p w14:paraId="32CEA9FE" w14:textId="77777777" w:rsidR="002F14A5" w:rsidRDefault="002F14A5" w:rsidP="002F14A5">
      <w:pPr>
        <w:rPr>
          <w:lang w:eastAsia="nl-NL"/>
        </w:rPr>
      </w:pPr>
      <w:r>
        <w:rPr>
          <w:lang w:eastAsia="nl-NL"/>
        </w:rPr>
        <w:t> </w:t>
      </w:r>
    </w:p>
    <w:p w14:paraId="3D5C3543" w14:textId="77777777" w:rsidR="002F14A5" w:rsidRDefault="002F14A5" w:rsidP="002F14A5">
      <w:pPr>
        <w:rPr>
          <w:lang w:eastAsia="nl-NL"/>
        </w:rPr>
      </w:pPr>
      <w:r>
        <w:rPr>
          <w:lang w:eastAsia="nl-NL"/>
        </w:rPr>
        <w:t>Agenda :</w:t>
      </w:r>
    </w:p>
    <w:p w14:paraId="157429D4" w14:textId="77777777" w:rsidR="002F14A5" w:rsidRDefault="002F14A5" w:rsidP="002F14A5">
      <w:pPr>
        <w:numPr>
          <w:ilvl w:val="0"/>
          <w:numId w:val="11"/>
        </w:numPr>
        <w:spacing w:after="0" w:line="240" w:lineRule="auto"/>
        <w:ind w:left="540"/>
        <w:textAlignment w:val="center"/>
        <w:rPr>
          <w:lang w:eastAsia="nl-NL"/>
        </w:rPr>
      </w:pPr>
      <w:r>
        <w:rPr>
          <w:lang w:eastAsia="nl-NL"/>
        </w:rPr>
        <w:t>Overzicht alle huwelijken</w:t>
      </w:r>
    </w:p>
    <w:p w14:paraId="24755F5E" w14:textId="77777777" w:rsidR="002F14A5" w:rsidRDefault="002F14A5" w:rsidP="002F14A5">
      <w:pPr>
        <w:numPr>
          <w:ilvl w:val="0"/>
          <w:numId w:val="11"/>
        </w:numPr>
        <w:spacing w:after="0" w:line="240" w:lineRule="auto"/>
        <w:ind w:left="540"/>
        <w:textAlignment w:val="center"/>
        <w:rPr>
          <w:lang w:eastAsia="nl-NL"/>
        </w:rPr>
      </w:pPr>
      <w:r>
        <w:rPr>
          <w:lang w:eastAsia="nl-NL"/>
        </w:rPr>
        <w:t>Per locatie</w:t>
      </w:r>
    </w:p>
    <w:p w14:paraId="45D85936" w14:textId="77777777" w:rsidR="002F14A5" w:rsidRDefault="002F14A5" w:rsidP="002F14A5">
      <w:pPr>
        <w:numPr>
          <w:ilvl w:val="0"/>
          <w:numId w:val="11"/>
        </w:numPr>
        <w:spacing w:after="0" w:line="240" w:lineRule="auto"/>
        <w:ind w:left="540"/>
        <w:textAlignment w:val="center"/>
        <w:rPr>
          <w:lang w:eastAsia="nl-NL"/>
        </w:rPr>
      </w:pPr>
      <w:r>
        <w:rPr>
          <w:lang w:eastAsia="nl-NL"/>
        </w:rPr>
        <w:t>Per trouwambtenaar</w:t>
      </w:r>
    </w:p>
    <w:p w14:paraId="17E35213" w14:textId="77777777" w:rsidR="002F14A5" w:rsidRDefault="002F14A5" w:rsidP="002F14A5">
      <w:pPr>
        <w:numPr>
          <w:ilvl w:val="1"/>
          <w:numId w:val="11"/>
        </w:numPr>
        <w:spacing w:after="0" w:line="240" w:lineRule="auto"/>
        <w:ind w:left="1080"/>
        <w:textAlignment w:val="center"/>
        <w:rPr>
          <w:lang w:eastAsia="nl-NL"/>
        </w:rPr>
      </w:pPr>
      <w:r>
        <w:rPr>
          <w:lang w:eastAsia="nl-NL"/>
        </w:rPr>
        <w:t>Filteren op ambtenaar voor planner</w:t>
      </w:r>
    </w:p>
    <w:p w14:paraId="06D05422" w14:textId="77777777" w:rsidR="002F14A5" w:rsidRDefault="002F14A5" w:rsidP="002F14A5">
      <w:pPr>
        <w:numPr>
          <w:ilvl w:val="0"/>
          <w:numId w:val="11"/>
        </w:numPr>
        <w:spacing w:after="0" w:line="240" w:lineRule="auto"/>
        <w:ind w:left="540"/>
        <w:textAlignment w:val="center"/>
        <w:rPr>
          <w:lang w:eastAsia="nl-NL"/>
        </w:rPr>
      </w:pPr>
      <w:r>
        <w:rPr>
          <w:lang w:eastAsia="nl-NL"/>
        </w:rPr>
        <w:t>Week is van maandag tot en met zondag</w:t>
      </w:r>
    </w:p>
    <w:p w14:paraId="01385CCB" w14:textId="77777777" w:rsidR="002F14A5" w:rsidRDefault="002F14A5" w:rsidP="002F14A5">
      <w:pPr>
        <w:numPr>
          <w:ilvl w:val="0"/>
          <w:numId w:val="11"/>
        </w:numPr>
        <w:spacing w:after="0" w:line="240" w:lineRule="auto"/>
        <w:ind w:left="540"/>
        <w:textAlignment w:val="center"/>
        <w:rPr>
          <w:lang w:eastAsia="nl-NL"/>
        </w:rPr>
      </w:pPr>
      <w:r>
        <w:rPr>
          <w:lang w:eastAsia="nl-NL"/>
        </w:rPr>
        <w:t>Medewerker huwelijkszaken moet de (niet)beschikbaarheid van locaties kunnen beheren in de agenda</w:t>
      </w:r>
    </w:p>
    <w:p w14:paraId="6A4C9350" w14:textId="77777777" w:rsidR="002F14A5" w:rsidRDefault="002F14A5" w:rsidP="002F14A5">
      <w:pPr>
        <w:rPr>
          <w:lang w:eastAsia="nl-NL"/>
        </w:rPr>
      </w:pPr>
      <w:r>
        <w:rPr>
          <w:lang w:eastAsia="nl-NL"/>
        </w:rPr>
        <w:t> </w:t>
      </w:r>
    </w:p>
    <w:p w14:paraId="16BC4D6A" w14:textId="77777777" w:rsidR="002F14A5" w:rsidRDefault="002F14A5" w:rsidP="002F14A5">
      <w:pPr>
        <w:rPr>
          <w:lang w:eastAsia="nl-NL"/>
        </w:rPr>
      </w:pPr>
      <w:r>
        <w:rPr>
          <w:lang w:eastAsia="nl-NL"/>
        </w:rPr>
        <w:t>Maandoverzicht:</w:t>
      </w:r>
    </w:p>
    <w:p w14:paraId="50F2A948" w14:textId="77777777" w:rsidR="002F14A5" w:rsidRDefault="002F14A5" w:rsidP="002F14A5">
      <w:pPr>
        <w:numPr>
          <w:ilvl w:val="0"/>
          <w:numId w:val="12"/>
        </w:numPr>
        <w:spacing w:after="0" w:line="240" w:lineRule="auto"/>
        <w:ind w:left="540"/>
        <w:textAlignment w:val="center"/>
        <w:rPr>
          <w:lang w:eastAsia="nl-NL"/>
        </w:rPr>
      </w:pPr>
      <w:r>
        <w:rPr>
          <w:lang w:eastAsia="nl-NL"/>
        </w:rPr>
        <w:t>Bezetting / drukte</w:t>
      </w:r>
    </w:p>
    <w:p w14:paraId="08551DD4" w14:textId="77777777" w:rsidR="002F14A5" w:rsidRDefault="002F14A5" w:rsidP="002F14A5">
      <w:pPr>
        <w:rPr>
          <w:lang w:eastAsia="nl-NL"/>
        </w:rPr>
      </w:pPr>
      <w:r>
        <w:rPr>
          <w:lang w:eastAsia="nl-NL"/>
        </w:rPr>
        <w:t> </w:t>
      </w:r>
    </w:p>
    <w:p w14:paraId="44660C5B" w14:textId="77777777" w:rsidR="002F14A5" w:rsidRDefault="002F14A5" w:rsidP="002F14A5">
      <w:pPr>
        <w:rPr>
          <w:lang w:eastAsia="nl-NL"/>
        </w:rPr>
      </w:pPr>
      <w:r>
        <w:rPr>
          <w:lang w:eastAsia="nl-NL"/>
        </w:rPr>
        <w:t>Locatie in de planner heeft de voorkeur. K2BZ is dan niet als locatie-reservering nodig.</w:t>
      </w:r>
    </w:p>
    <w:p w14:paraId="19F4DDB2" w14:textId="77777777" w:rsidR="002F14A5" w:rsidRDefault="002F14A5" w:rsidP="002F14A5">
      <w:pPr>
        <w:rPr>
          <w:lang w:eastAsia="nl-NL"/>
        </w:rPr>
      </w:pPr>
      <w:r>
        <w:rPr>
          <w:lang w:eastAsia="nl-NL"/>
        </w:rPr>
        <w:t> </w:t>
      </w:r>
    </w:p>
    <w:p w14:paraId="61E9B8F3" w14:textId="77777777" w:rsidR="002F14A5" w:rsidRDefault="002F14A5" w:rsidP="002F14A5">
      <w:pPr>
        <w:rPr>
          <w:lang w:eastAsia="nl-NL"/>
        </w:rPr>
      </w:pPr>
      <w:r>
        <w:rPr>
          <w:lang w:eastAsia="nl-NL"/>
        </w:rPr>
        <w:t>De ambtenaar wil graag een K2BZ dossiernummer zien, zodat je snel de informatie kan vinden.</w:t>
      </w:r>
    </w:p>
    <w:p w14:paraId="5E692076" w14:textId="77777777" w:rsidR="002F14A5" w:rsidRDefault="002F14A5" w:rsidP="002F14A5">
      <w:pPr>
        <w:numPr>
          <w:ilvl w:val="0"/>
          <w:numId w:val="13"/>
        </w:numPr>
        <w:spacing w:after="0" w:line="240" w:lineRule="auto"/>
        <w:ind w:left="540"/>
        <w:textAlignment w:val="center"/>
        <w:rPr>
          <w:lang w:eastAsia="nl-NL"/>
        </w:rPr>
      </w:pPr>
      <w:r>
        <w:rPr>
          <w:lang w:eastAsia="nl-NL"/>
        </w:rPr>
        <w:t>Een lijst per dag/week alle huwelijken met dossiernummers tonen, zodat de aktes in batch kunnen worden afgedrukt.</w:t>
      </w:r>
    </w:p>
    <w:p w14:paraId="020F3513" w14:textId="77777777" w:rsidR="002F14A5" w:rsidRDefault="002F14A5" w:rsidP="002F14A5">
      <w:pPr>
        <w:numPr>
          <w:ilvl w:val="0"/>
          <w:numId w:val="13"/>
        </w:numPr>
        <w:spacing w:after="0" w:line="240" w:lineRule="auto"/>
        <w:ind w:left="540"/>
        <w:textAlignment w:val="center"/>
        <w:rPr>
          <w:lang w:eastAsia="nl-NL"/>
        </w:rPr>
      </w:pPr>
      <w:r>
        <w:rPr>
          <w:lang w:eastAsia="nl-NL"/>
        </w:rPr>
        <w:t>Filteren op:</w:t>
      </w:r>
    </w:p>
    <w:p w14:paraId="1C73C417" w14:textId="77777777" w:rsidR="002F14A5" w:rsidRDefault="002F14A5" w:rsidP="002F14A5">
      <w:pPr>
        <w:numPr>
          <w:ilvl w:val="1"/>
          <w:numId w:val="13"/>
        </w:numPr>
        <w:spacing w:after="0" w:line="240" w:lineRule="auto"/>
        <w:ind w:left="1080"/>
        <w:textAlignment w:val="center"/>
        <w:rPr>
          <w:lang w:eastAsia="nl-NL"/>
        </w:rPr>
      </w:pPr>
      <w:r>
        <w:rPr>
          <w:lang w:eastAsia="nl-NL"/>
        </w:rPr>
        <w:t>Datum/tijd</w:t>
      </w:r>
    </w:p>
    <w:p w14:paraId="203663F3" w14:textId="77777777" w:rsidR="002F14A5" w:rsidRDefault="002F14A5" w:rsidP="002F14A5">
      <w:pPr>
        <w:numPr>
          <w:ilvl w:val="1"/>
          <w:numId w:val="13"/>
        </w:numPr>
        <w:spacing w:after="0" w:line="240" w:lineRule="auto"/>
        <w:ind w:left="1080"/>
        <w:textAlignment w:val="center"/>
        <w:rPr>
          <w:lang w:eastAsia="nl-NL"/>
        </w:rPr>
      </w:pPr>
      <w:r>
        <w:rPr>
          <w:lang w:eastAsia="nl-NL"/>
        </w:rPr>
        <w:t>Ambtenaar</w:t>
      </w:r>
    </w:p>
    <w:p w14:paraId="61A53798" w14:textId="77777777" w:rsidR="002F14A5" w:rsidRDefault="002F14A5" w:rsidP="002F14A5">
      <w:pPr>
        <w:numPr>
          <w:ilvl w:val="0"/>
          <w:numId w:val="13"/>
        </w:numPr>
        <w:spacing w:after="0" w:line="240" w:lineRule="auto"/>
        <w:ind w:left="540"/>
        <w:textAlignment w:val="center"/>
        <w:rPr>
          <w:lang w:eastAsia="nl-NL"/>
        </w:rPr>
      </w:pPr>
      <w:r>
        <w:rPr>
          <w:lang w:eastAsia="nl-NL"/>
        </w:rPr>
        <w:t>Bevat</w:t>
      </w:r>
    </w:p>
    <w:p w14:paraId="1A52A5A7" w14:textId="77777777" w:rsidR="002F14A5" w:rsidRDefault="002F14A5" w:rsidP="002F14A5">
      <w:pPr>
        <w:numPr>
          <w:ilvl w:val="1"/>
          <w:numId w:val="13"/>
        </w:numPr>
        <w:spacing w:after="0" w:line="240" w:lineRule="auto"/>
        <w:ind w:left="1080"/>
        <w:textAlignment w:val="center"/>
        <w:rPr>
          <w:lang w:eastAsia="nl-NL"/>
        </w:rPr>
      </w:pPr>
      <w:r>
        <w:rPr>
          <w:lang w:eastAsia="nl-NL"/>
        </w:rPr>
        <w:t>Partners</w:t>
      </w:r>
    </w:p>
    <w:p w14:paraId="6FA9AC91" w14:textId="77777777" w:rsidR="002F14A5" w:rsidRDefault="002F14A5" w:rsidP="002F14A5">
      <w:pPr>
        <w:numPr>
          <w:ilvl w:val="1"/>
          <w:numId w:val="13"/>
        </w:numPr>
        <w:spacing w:after="0" w:line="240" w:lineRule="auto"/>
        <w:ind w:left="1080"/>
        <w:textAlignment w:val="center"/>
        <w:rPr>
          <w:lang w:eastAsia="nl-NL"/>
        </w:rPr>
      </w:pPr>
      <w:r>
        <w:rPr>
          <w:lang w:eastAsia="nl-NL"/>
        </w:rPr>
        <w:t>BABS</w:t>
      </w:r>
    </w:p>
    <w:p w14:paraId="5B4E19A8" w14:textId="77777777" w:rsidR="002F14A5" w:rsidRDefault="002F14A5" w:rsidP="002F14A5">
      <w:pPr>
        <w:numPr>
          <w:ilvl w:val="1"/>
          <w:numId w:val="13"/>
        </w:numPr>
        <w:spacing w:after="0" w:line="240" w:lineRule="auto"/>
        <w:ind w:left="1080"/>
        <w:textAlignment w:val="center"/>
        <w:rPr>
          <w:lang w:eastAsia="nl-NL"/>
        </w:rPr>
      </w:pPr>
      <w:r>
        <w:rPr>
          <w:lang w:eastAsia="nl-NL"/>
        </w:rPr>
        <w:t>Datum</w:t>
      </w:r>
    </w:p>
    <w:p w14:paraId="5E3B19EC" w14:textId="77777777" w:rsidR="002F14A5" w:rsidRDefault="002F14A5" w:rsidP="002F14A5">
      <w:pPr>
        <w:numPr>
          <w:ilvl w:val="0"/>
          <w:numId w:val="13"/>
        </w:numPr>
        <w:spacing w:after="0" w:line="240" w:lineRule="auto"/>
        <w:ind w:left="540"/>
        <w:textAlignment w:val="center"/>
        <w:rPr>
          <w:lang w:eastAsia="nl-NL"/>
        </w:rPr>
      </w:pPr>
      <w:r>
        <w:rPr>
          <w:lang w:eastAsia="nl-NL"/>
        </w:rPr>
        <w:t>Lijstvorm heeft de voorkeur</w:t>
      </w:r>
    </w:p>
    <w:p w14:paraId="1C5E4F0C" w14:textId="77777777" w:rsidR="002F14A5" w:rsidRDefault="002F14A5" w:rsidP="002F14A5">
      <w:pPr>
        <w:rPr>
          <w:lang w:eastAsia="nl-NL"/>
        </w:rPr>
      </w:pPr>
      <w:r>
        <w:rPr>
          <w:lang w:eastAsia="nl-NL"/>
        </w:rPr>
        <w:t> </w:t>
      </w:r>
    </w:p>
    <w:p w14:paraId="690B50CE" w14:textId="77777777" w:rsidR="002F14A5" w:rsidRDefault="002F14A5" w:rsidP="002F14A5">
      <w:pPr>
        <w:rPr>
          <w:lang w:eastAsia="nl-NL"/>
        </w:rPr>
      </w:pPr>
      <w:r>
        <w:rPr>
          <w:lang w:eastAsia="nl-NL"/>
        </w:rPr>
        <w:t>Ook opnemen:</w:t>
      </w:r>
    </w:p>
    <w:p w14:paraId="7227D9AE" w14:textId="77777777" w:rsidR="002F14A5" w:rsidRDefault="002F14A5" w:rsidP="002F14A5">
      <w:pPr>
        <w:numPr>
          <w:ilvl w:val="0"/>
          <w:numId w:val="14"/>
        </w:numPr>
        <w:spacing w:after="0" w:line="240" w:lineRule="auto"/>
        <w:ind w:left="540"/>
        <w:textAlignment w:val="center"/>
        <w:rPr>
          <w:lang w:eastAsia="nl-NL"/>
        </w:rPr>
      </w:pPr>
      <w:r>
        <w:rPr>
          <w:lang w:eastAsia="nl-NL"/>
        </w:rPr>
        <w:t>Ceremonie</w:t>
      </w:r>
    </w:p>
    <w:p w14:paraId="7DD6E929" w14:textId="77777777" w:rsidR="002F14A5" w:rsidRDefault="002F14A5" w:rsidP="002F14A5">
      <w:pPr>
        <w:numPr>
          <w:ilvl w:val="0"/>
          <w:numId w:val="14"/>
        </w:numPr>
        <w:spacing w:after="0" w:line="240" w:lineRule="auto"/>
        <w:ind w:left="540"/>
        <w:textAlignment w:val="center"/>
        <w:rPr>
          <w:lang w:eastAsia="nl-NL"/>
        </w:rPr>
      </w:pPr>
      <w:r>
        <w:rPr>
          <w:lang w:eastAsia="nl-NL"/>
        </w:rPr>
        <w:t>Ambtenaar</w:t>
      </w:r>
    </w:p>
    <w:p w14:paraId="38BBBAF6" w14:textId="77777777" w:rsidR="002F14A5" w:rsidRDefault="002F14A5" w:rsidP="002F14A5">
      <w:pPr>
        <w:rPr>
          <w:lang w:eastAsia="nl-NL"/>
        </w:rPr>
      </w:pPr>
      <w:r>
        <w:rPr>
          <w:lang w:eastAsia="nl-NL"/>
        </w:rPr>
        <w:t> </w:t>
      </w:r>
    </w:p>
    <w:p w14:paraId="15004CF5" w14:textId="77777777" w:rsidR="002F14A5" w:rsidRDefault="002F14A5" w:rsidP="002F14A5">
      <w:pPr>
        <w:numPr>
          <w:ilvl w:val="0"/>
          <w:numId w:val="15"/>
        </w:numPr>
        <w:spacing w:after="0" w:line="240" w:lineRule="auto"/>
        <w:ind w:left="540"/>
        <w:textAlignment w:val="center"/>
        <w:rPr>
          <w:lang w:eastAsia="nl-NL"/>
        </w:rPr>
      </w:pPr>
      <w:r>
        <w:rPr>
          <w:lang w:eastAsia="nl-NL"/>
        </w:rPr>
        <w:t>Hoe lang staat ie open en bij wie (BABS)</w:t>
      </w:r>
    </w:p>
    <w:p w14:paraId="47950176" w14:textId="77777777" w:rsidR="002F14A5" w:rsidRDefault="002F14A5" w:rsidP="002F14A5">
      <w:pPr>
        <w:rPr>
          <w:lang w:eastAsia="nl-NL"/>
        </w:rPr>
      </w:pPr>
      <w:r>
        <w:rPr>
          <w:lang w:eastAsia="nl-NL"/>
        </w:rPr>
        <w:lastRenderedPageBreak/>
        <w:t> </w:t>
      </w:r>
    </w:p>
    <w:p w14:paraId="3A65D705" w14:textId="77777777" w:rsidR="002F14A5" w:rsidRDefault="002F14A5" w:rsidP="002F14A5">
      <w:pPr>
        <w:numPr>
          <w:ilvl w:val="0"/>
          <w:numId w:val="16"/>
        </w:numPr>
        <w:spacing w:after="0" w:line="240" w:lineRule="auto"/>
        <w:ind w:left="540"/>
        <w:textAlignment w:val="center"/>
        <w:rPr>
          <w:lang w:eastAsia="nl-NL"/>
        </w:rPr>
      </w:pPr>
      <w:r>
        <w:rPr>
          <w:lang w:eastAsia="nl-NL"/>
        </w:rPr>
        <w:t>Status</w:t>
      </w:r>
    </w:p>
    <w:p w14:paraId="6FF6BBC5" w14:textId="77777777" w:rsidR="002F14A5" w:rsidRDefault="002F14A5" w:rsidP="002F14A5">
      <w:pPr>
        <w:numPr>
          <w:ilvl w:val="1"/>
          <w:numId w:val="16"/>
        </w:numPr>
        <w:spacing w:after="0" w:line="240" w:lineRule="auto"/>
        <w:ind w:left="1080"/>
        <w:textAlignment w:val="center"/>
        <w:rPr>
          <w:lang w:eastAsia="nl-NL"/>
        </w:rPr>
      </w:pPr>
      <w:r>
        <w:rPr>
          <w:lang w:eastAsia="nl-NL"/>
        </w:rPr>
        <w:t>Reservering</w:t>
      </w:r>
    </w:p>
    <w:p w14:paraId="678E766A" w14:textId="77777777" w:rsidR="002F14A5" w:rsidRDefault="002F14A5" w:rsidP="002F14A5">
      <w:pPr>
        <w:numPr>
          <w:ilvl w:val="1"/>
          <w:numId w:val="16"/>
        </w:numPr>
        <w:spacing w:after="0" w:line="240" w:lineRule="auto"/>
        <w:ind w:left="1080"/>
        <w:textAlignment w:val="center"/>
        <w:rPr>
          <w:lang w:eastAsia="nl-NL"/>
        </w:rPr>
      </w:pPr>
      <w:r>
        <w:rPr>
          <w:lang w:eastAsia="nl-NL"/>
        </w:rPr>
        <w:t>Melding</w:t>
      </w:r>
    </w:p>
    <w:p w14:paraId="5F61B877" w14:textId="77777777" w:rsidR="002F14A5" w:rsidRDefault="002F14A5" w:rsidP="002F14A5">
      <w:pPr>
        <w:numPr>
          <w:ilvl w:val="1"/>
          <w:numId w:val="16"/>
        </w:numPr>
        <w:spacing w:after="0" w:line="240" w:lineRule="auto"/>
        <w:ind w:left="1080"/>
        <w:textAlignment w:val="center"/>
        <w:rPr>
          <w:lang w:eastAsia="nl-NL"/>
        </w:rPr>
      </w:pPr>
      <w:r>
        <w:rPr>
          <w:lang w:eastAsia="nl-NL"/>
        </w:rPr>
        <w:t>….</w:t>
      </w:r>
    </w:p>
    <w:p w14:paraId="42EEA604" w14:textId="77777777" w:rsidR="002F14A5" w:rsidRDefault="002F14A5" w:rsidP="002F14A5">
      <w:pPr>
        <w:rPr>
          <w:lang w:eastAsia="nl-NL"/>
        </w:rPr>
      </w:pPr>
      <w:r>
        <w:rPr>
          <w:lang w:eastAsia="nl-NL"/>
        </w:rPr>
        <w:t> </w:t>
      </w:r>
    </w:p>
    <w:p w14:paraId="5863B9CC" w14:textId="77777777" w:rsidR="002F14A5" w:rsidRDefault="002F14A5" w:rsidP="002F14A5">
      <w:pPr>
        <w:rPr>
          <w:lang w:eastAsia="nl-NL"/>
        </w:rPr>
      </w:pPr>
      <w:r>
        <w:rPr>
          <w:lang w:eastAsia="nl-NL"/>
        </w:rPr>
        <w:t>Nog opnemen:</w:t>
      </w:r>
    </w:p>
    <w:p w14:paraId="04DBB8DB" w14:textId="77777777" w:rsidR="002F14A5" w:rsidRDefault="002F14A5" w:rsidP="002F14A5">
      <w:pPr>
        <w:numPr>
          <w:ilvl w:val="0"/>
          <w:numId w:val="17"/>
        </w:numPr>
        <w:spacing w:after="0" w:line="240" w:lineRule="auto"/>
        <w:ind w:left="540"/>
        <w:textAlignment w:val="center"/>
        <w:rPr>
          <w:lang w:eastAsia="nl-NL"/>
        </w:rPr>
      </w:pPr>
      <w:r>
        <w:rPr>
          <w:lang w:eastAsia="nl-NL"/>
        </w:rPr>
        <w:t>Akkoord eigen locatie</w:t>
      </w:r>
    </w:p>
    <w:p w14:paraId="7C4F52B1" w14:textId="77777777" w:rsidR="002F14A5" w:rsidRDefault="002F14A5" w:rsidP="002F14A5">
      <w:pPr>
        <w:numPr>
          <w:ilvl w:val="1"/>
          <w:numId w:val="17"/>
        </w:numPr>
        <w:spacing w:after="0" w:line="240" w:lineRule="auto"/>
        <w:ind w:left="1080"/>
        <w:textAlignment w:val="center"/>
        <w:rPr>
          <w:lang w:eastAsia="nl-NL"/>
        </w:rPr>
      </w:pPr>
      <w:r>
        <w:rPr>
          <w:lang w:eastAsia="nl-NL"/>
        </w:rPr>
        <w:t xml:space="preserve">Vinklijst met alle voorwaarden opnemen. </w:t>
      </w:r>
    </w:p>
    <w:p w14:paraId="0A2445CB" w14:textId="77777777" w:rsidR="002F14A5" w:rsidRDefault="002F14A5" w:rsidP="002F14A5">
      <w:pPr>
        <w:numPr>
          <w:ilvl w:val="0"/>
          <w:numId w:val="17"/>
        </w:numPr>
        <w:spacing w:after="0" w:line="240" w:lineRule="auto"/>
        <w:ind w:left="540"/>
        <w:textAlignment w:val="center"/>
        <w:rPr>
          <w:lang w:eastAsia="nl-NL"/>
        </w:rPr>
      </w:pPr>
      <w:r>
        <w:rPr>
          <w:lang w:eastAsia="nl-NL"/>
        </w:rPr>
        <w:t>Akkoord eigen BABS</w:t>
      </w:r>
    </w:p>
    <w:p w14:paraId="2C962908" w14:textId="77777777" w:rsidR="002F14A5" w:rsidRDefault="002F14A5" w:rsidP="002F14A5">
      <w:pPr>
        <w:numPr>
          <w:ilvl w:val="1"/>
          <w:numId w:val="17"/>
        </w:numPr>
        <w:spacing w:after="0" w:line="240" w:lineRule="auto"/>
        <w:ind w:left="1080"/>
        <w:textAlignment w:val="center"/>
        <w:rPr>
          <w:lang w:eastAsia="nl-NL"/>
        </w:rPr>
      </w:pPr>
      <w:r>
        <w:rPr>
          <w:lang w:eastAsia="nl-NL"/>
        </w:rPr>
        <w:t xml:space="preserve">Vinklijst met alle voorwaarden opnemen. </w:t>
      </w:r>
    </w:p>
    <w:p w14:paraId="17B0D8CC" w14:textId="77777777" w:rsidR="002F14A5" w:rsidRDefault="002F14A5" w:rsidP="002F14A5">
      <w:pPr>
        <w:ind w:left="1080"/>
        <w:rPr>
          <w:lang w:eastAsia="nl-NL"/>
        </w:rPr>
      </w:pPr>
      <w:r>
        <w:rPr>
          <w:lang w:eastAsia="nl-NL"/>
        </w:rPr>
        <w:t> </w:t>
      </w:r>
    </w:p>
    <w:p w14:paraId="7679C91F" w14:textId="77777777" w:rsidR="002F14A5" w:rsidRDefault="002F14A5" w:rsidP="002F14A5">
      <w:pPr>
        <w:numPr>
          <w:ilvl w:val="0"/>
          <w:numId w:val="18"/>
        </w:numPr>
        <w:spacing w:after="0" w:line="240" w:lineRule="auto"/>
        <w:ind w:left="540"/>
        <w:textAlignment w:val="center"/>
        <w:rPr>
          <w:lang w:eastAsia="nl-NL"/>
        </w:rPr>
      </w:pPr>
      <w:r>
        <w:rPr>
          <w:lang w:eastAsia="nl-NL"/>
        </w:rPr>
        <w:t>Let op: De voorwaarden kunnen per gemeente verschillen</w:t>
      </w:r>
    </w:p>
    <w:p w14:paraId="3925A140" w14:textId="77777777" w:rsidR="002F14A5" w:rsidRDefault="002F14A5" w:rsidP="002F14A5">
      <w:pPr>
        <w:numPr>
          <w:ilvl w:val="0"/>
          <w:numId w:val="18"/>
        </w:numPr>
        <w:spacing w:after="0" w:line="240" w:lineRule="auto"/>
        <w:ind w:left="540"/>
        <w:textAlignment w:val="center"/>
        <w:rPr>
          <w:lang w:eastAsia="nl-NL"/>
        </w:rPr>
      </w:pPr>
      <w:r>
        <w:rPr>
          <w:lang w:eastAsia="nl-NL"/>
        </w:rPr>
        <w:t>Akkoord hier is een statuswijziging in de huwelijksplanner zodat het paar deze kan zien</w:t>
      </w:r>
    </w:p>
    <w:p w14:paraId="73A7D8CE" w14:textId="77777777" w:rsidR="002F14A5" w:rsidRDefault="002F14A5" w:rsidP="002F14A5">
      <w:pPr>
        <w:rPr>
          <w:lang w:eastAsia="nl-NL"/>
        </w:rPr>
      </w:pPr>
      <w:r>
        <w:rPr>
          <w:lang w:eastAsia="nl-NL"/>
        </w:rPr>
        <w:t> </w:t>
      </w:r>
      <w:bookmarkStart w:id="0" w:name="_GoBack"/>
      <w:bookmarkEnd w:id="0"/>
    </w:p>
    <w:p w14:paraId="09355EC2" w14:textId="77777777" w:rsidR="002F14A5" w:rsidRDefault="002F14A5" w:rsidP="002F14A5">
      <w:pPr>
        <w:numPr>
          <w:ilvl w:val="0"/>
          <w:numId w:val="19"/>
        </w:numPr>
        <w:spacing w:after="0" w:line="240" w:lineRule="auto"/>
        <w:ind w:left="540"/>
        <w:textAlignment w:val="center"/>
        <w:rPr>
          <w:lang w:eastAsia="nl-NL"/>
        </w:rPr>
      </w:pPr>
      <w:r>
        <w:rPr>
          <w:lang w:eastAsia="nl-NL"/>
        </w:rPr>
        <w:t>Opmerkingenveld</w:t>
      </w:r>
    </w:p>
    <w:p w14:paraId="5F80FF22" w14:textId="77777777" w:rsidR="002F14A5" w:rsidRDefault="002F14A5" w:rsidP="002F14A5">
      <w:pPr>
        <w:rPr>
          <w:lang w:eastAsia="nl-NL"/>
        </w:rPr>
      </w:pPr>
      <w:r>
        <w:rPr>
          <w:lang w:eastAsia="nl-NL"/>
        </w:rPr>
        <w:t> </w:t>
      </w:r>
    </w:p>
    <w:p w14:paraId="72C8A034" w14:textId="77777777" w:rsidR="002F14A5" w:rsidRDefault="002F14A5" w:rsidP="002F14A5">
      <w:pPr>
        <w:rPr>
          <w:lang w:eastAsia="nl-NL"/>
        </w:rPr>
      </w:pPr>
      <w:r>
        <w:rPr>
          <w:lang w:eastAsia="nl-NL"/>
        </w:rPr>
        <w:t>Naamgebruik:</w:t>
      </w:r>
    </w:p>
    <w:p w14:paraId="15B6D777" w14:textId="77777777" w:rsidR="002F14A5" w:rsidRDefault="002F14A5" w:rsidP="002F14A5">
      <w:pPr>
        <w:numPr>
          <w:ilvl w:val="0"/>
          <w:numId w:val="20"/>
        </w:numPr>
        <w:spacing w:after="0" w:line="240" w:lineRule="auto"/>
        <w:ind w:left="540"/>
        <w:textAlignment w:val="center"/>
        <w:rPr>
          <w:lang w:eastAsia="nl-NL"/>
        </w:rPr>
      </w:pPr>
      <w:r>
        <w:rPr>
          <w:lang w:eastAsia="nl-NL"/>
        </w:rPr>
        <w:t>Deze moet in de BRP worden opgenomen. Onderdeel van het dossier</w:t>
      </w:r>
    </w:p>
    <w:p w14:paraId="2274AB5A" w14:textId="77777777" w:rsidR="002F14A5" w:rsidRDefault="002F14A5" w:rsidP="002F14A5">
      <w:pPr>
        <w:rPr>
          <w:lang w:eastAsia="nl-NL"/>
        </w:rPr>
      </w:pPr>
      <w:r>
        <w:rPr>
          <w:lang w:eastAsia="nl-NL"/>
        </w:rPr>
        <w:t> </w:t>
      </w:r>
    </w:p>
    <w:p w14:paraId="70DE5B3B" w14:textId="77777777" w:rsidR="002F14A5" w:rsidRDefault="002F14A5" w:rsidP="002F14A5">
      <w:pPr>
        <w:rPr>
          <w:lang w:eastAsia="nl-NL"/>
        </w:rPr>
      </w:pPr>
      <w:r>
        <w:rPr>
          <w:lang w:eastAsia="nl-NL"/>
        </w:rPr>
        <w:t>Planning Utrecht op hele en halve uren</w:t>
      </w:r>
    </w:p>
    <w:p w14:paraId="5CF0CAE4" w14:textId="1B6349E9" w:rsidR="002F14A5" w:rsidRDefault="002F14A5" w:rsidP="002F14A5">
      <w:pPr>
        <w:rPr>
          <w:lang w:eastAsia="nl-NL"/>
        </w:rPr>
      </w:pPr>
      <w:r>
        <w:rPr>
          <w:lang w:eastAsia="nl-NL"/>
        </w:rPr>
        <w:t> Ambtenaar krijgt signaal als door wijziging reservering de kosten gewijzigd zijn.</w:t>
      </w:r>
    </w:p>
    <w:p w14:paraId="1CA477FA" w14:textId="77777777" w:rsidR="002F14A5" w:rsidRDefault="002F14A5" w:rsidP="002F14A5">
      <w:pPr>
        <w:rPr>
          <w:lang w:eastAsia="nl-NL"/>
        </w:rPr>
      </w:pPr>
      <w:r>
        <w:rPr>
          <w:lang w:eastAsia="nl-NL"/>
        </w:rPr>
        <w:t>Het moet eenvoudig zijn om de prijs te berekenen en aan het bruidspaar te tonen/in rekening te brengen.</w:t>
      </w:r>
    </w:p>
    <w:p w14:paraId="6C9B81EB" w14:textId="77777777" w:rsidR="002F14A5" w:rsidRDefault="002F14A5" w:rsidP="002F14A5">
      <w:pPr>
        <w:rPr>
          <w:lang w:eastAsia="nl-NL"/>
        </w:rPr>
      </w:pPr>
      <w:r>
        <w:rPr>
          <w:lang w:eastAsia="nl-NL"/>
        </w:rPr>
        <w:t>Aandacht voor een inzichtelijk prijsmodel</w:t>
      </w:r>
    </w:p>
    <w:p w14:paraId="55DD438A" w14:textId="77777777" w:rsidR="002F14A5" w:rsidRDefault="002F14A5" w:rsidP="002F14A5">
      <w:pPr>
        <w:rPr>
          <w:lang w:eastAsia="nl-NL"/>
        </w:rPr>
      </w:pPr>
      <w:r>
        <w:rPr>
          <w:u w:val="single"/>
          <w:lang w:eastAsia="nl-NL"/>
        </w:rPr>
        <w:t>Hoe identificeren getuigen zich:</w:t>
      </w:r>
    </w:p>
    <w:p w14:paraId="2474F4DA" w14:textId="77777777" w:rsidR="002F14A5" w:rsidRDefault="002F14A5" w:rsidP="002F14A5">
      <w:pPr>
        <w:numPr>
          <w:ilvl w:val="0"/>
          <w:numId w:val="21"/>
        </w:numPr>
        <w:spacing w:after="0" w:line="240" w:lineRule="auto"/>
        <w:ind w:left="540"/>
        <w:textAlignment w:val="center"/>
        <w:rPr>
          <w:lang w:eastAsia="nl-NL"/>
        </w:rPr>
      </w:pPr>
      <w:r>
        <w:rPr>
          <w:lang w:eastAsia="nl-NL"/>
        </w:rPr>
        <w:t>Heeft de getuige de mogelijkheid om kopie paspoort aan te leveren via het echtpaar?</w:t>
      </w:r>
    </w:p>
    <w:p w14:paraId="35E2225E" w14:textId="77777777" w:rsidR="002F14A5" w:rsidRDefault="002F14A5" w:rsidP="002F14A5">
      <w:pPr>
        <w:ind w:left="540"/>
        <w:rPr>
          <w:lang w:eastAsia="nl-NL"/>
        </w:rPr>
      </w:pPr>
      <w:r>
        <w:rPr>
          <w:lang w:eastAsia="nl-NL"/>
        </w:rPr>
        <w:t>Is dat gewenst?</w:t>
      </w:r>
    </w:p>
    <w:p w14:paraId="4C2F8E34" w14:textId="1B588A07" w:rsidR="002F14A5" w:rsidRDefault="002F14A5" w:rsidP="002F14A5">
      <w:pPr>
        <w:rPr>
          <w:lang w:eastAsia="nl-NL"/>
        </w:rPr>
      </w:pPr>
      <w:r>
        <w:rPr>
          <w:lang w:eastAsia="nl-NL"/>
        </w:rPr>
        <w:t> </w:t>
      </w:r>
      <w:r>
        <w:rPr>
          <w:b/>
          <w:bCs/>
          <w:u w:val="single"/>
          <w:lang w:eastAsia="nl-NL"/>
        </w:rPr>
        <w:t>Balie/KCC</w:t>
      </w:r>
    </w:p>
    <w:p w14:paraId="576F4BAA" w14:textId="77777777" w:rsidR="002F14A5" w:rsidRDefault="002F14A5" w:rsidP="002F14A5">
      <w:pPr>
        <w:rPr>
          <w:lang w:eastAsia="nl-NL"/>
        </w:rPr>
      </w:pPr>
      <w:r>
        <w:rPr>
          <w:lang w:eastAsia="nl-NL"/>
        </w:rPr>
        <w:t>Er is geen reden voor een vervolgafspraak als de planner helemaal goed werkt</w:t>
      </w:r>
    </w:p>
    <w:p w14:paraId="63B68C60" w14:textId="77777777" w:rsidR="002F14A5" w:rsidRDefault="002F14A5" w:rsidP="002F14A5">
      <w:pPr>
        <w:rPr>
          <w:lang w:eastAsia="nl-NL"/>
        </w:rPr>
      </w:pPr>
      <w:r>
        <w:rPr>
          <w:lang w:eastAsia="nl-NL"/>
        </w:rPr>
        <w:t>Rekening houden met een overgangsperiode</w:t>
      </w:r>
    </w:p>
    <w:p w14:paraId="6D3433FC" w14:textId="77777777" w:rsidR="002F14A5" w:rsidRDefault="002F14A5" w:rsidP="002F14A5">
      <w:pPr>
        <w:rPr>
          <w:lang w:eastAsia="nl-NL"/>
        </w:rPr>
      </w:pPr>
      <w:r>
        <w:rPr>
          <w:lang w:eastAsia="nl-NL"/>
        </w:rPr>
        <w:t> </w:t>
      </w:r>
    </w:p>
    <w:p w14:paraId="06BB4715" w14:textId="77777777" w:rsidR="002F14A5" w:rsidRDefault="002F14A5" w:rsidP="002F14A5">
      <w:pPr>
        <w:rPr>
          <w:lang w:eastAsia="nl-NL"/>
        </w:rPr>
      </w:pPr>
      <w:r>
        <w:rPr>
          <w:lang w:eastAsia="nl-NL"/>
        </w:rPr>
        <w:t>Welke taken moeten ze uitvoeren?</w:t>
      </w:r>
    </w:p>
    <w:p w14:paraId="59A29FE8" w14:textId="77777777" w:rsidR="002F14A5" w:rsidRDefault="002F14A5" w:rsidP="002F14A5">
      <w:pPr>
        <w:numPr>
          <w:ilvl w:val="0"/>
          <w:numId w:val="22"/>
        </w:numPr>
        <w:spacing w:after="0" w:line="240" w:lineRule="auto"/>
        <w:ind w:left="540"/>
        <w:textAlignment w:val="center"/>
        <w:rPr>
          <w:lang w:eastAsia="nl-NL"/>
        </w:rPr>
      </w:pPr>
      <w:r>
        <w:rPr>
          <w:lang w:eastAsia="nl-NL"/>
        </w:rPr>
        <w:t xml:space="preserve">Vervolgafspraak maken </w:t>
      </w:r>
    </w:p>
    <w:p w14:paraId="4EDD78B9" w14:textId="77777777" w:rsidR="002F14A5" w:rsidRDefault="002F14A5" w:rsidP="002F14A5">
      <w:pPr>
        <w:numPr>
          <w:ilvl w:val="0"/>
          <w:numId w:val="22"/>
        </w:numPr>
        <w:spacing w:after="0" w:line="240" w:lineRule="auto"/>
        <w:ind w:left="540"/>
        <w:textAlignment w:val="center"/>
        <w:rPr>
          <w:lang w:eastAsia="nl-NL"/>
        </w:rPr>
      </w:pPr>
      <w:r>
        <w:rPr>
          <w:lang w:eastAsia="nl-NL"/>
        </w:rPr>
        <w:t>Nagaan of melding geaccepteerd</w:t>
      </w:r>
    </w:p>
    <w:p w14:paraId="216D2B33" w14:textId="77777777" w:rsidR="002F14A5" w:rsidRDefault="002F14A5" w:rsidP="002F14A5">
      <w:pPr>
        <w:numPr>
          <w:ilvl w:val="1"/>
          <w:numId w:val="22"/>
        </w:numPr>
        <w:spacing w:after="0" w:line="240" w:lineRule="auto"/>
        <w:ind w:left="1080"/>
        <w:textAlignment w:val="center"/>
        <w:rPr>
          <w:lang w:eastAsia="nl-NL"/>
        </w:rPr>
      </w:pPr>
      <w:r>
        <w:rPr>
          <w:lang w:eastAsia="nl-NL"/>
        </w:rPr>
        <w:t>Kan complex zijn. Als het niet geaccepteerd is, doorzetten naar specialist.</w:t>
      </w:r>
    </w:p>
    <w:p w14:paraId="6B8AD61A" w14:textId="18390AA0" w:rsidR="002F14A5" w:rsidRDefault="002F14A5" w:rsidP="002F14A5">
      <w:pPr>
        <w:rPr>
          <w:lang w:eastAsia="nl-NL"/>
        </w:rPr>
      </w:pPr>
      <w:r>
        <w:rPr>
          <w:lang w:eastAsia="nl-NL"/>
        </w:rPr>
        <w:t> </w:t>
      </w:r>
      <w:r>
        <w:rPr>
          <w:lang w:eastAsia="nl-NL"/>
        </w:rPr>
        <w:br/>
      </w:r>
      <w:r>
        <w:rPr>
          <w:b/>
          <w:bCs/>
          <w:u w:val="single"/>
          <w:lang w:eastAsia="nl-NL"/>
        </w:rPr>
        <w:t>Beheerder</w:t>
      </w:r>
    </w:p>
    <w:p w14:paraId="48448ED1" w14:textId="77777777" w:rsidR="002F14A5" w:rsidRDefault="002F14A5" w:rsidP="002F14A5">
      <w:pPr>
        <w:rPr>
          <w:lang w:eastAsia="nl-NL"/>
        </w:rPr>
      </w:pPr>
      <w:proofErr w:type="spellStart"/>
      <w:r>
        <w:rPr>
          <w:b/>
          <w:bCs/>
          <w:lang w:eastAsia="nl-NL"/>
        </w:rPr>
        <w:lastRenderedPageBreak/>
        <w:t>Lokaties</w:t>
      </w:r>
      <w:proofErr w:type="spellEnd"/>
      <w:r>
        <w:rPr>
          <w:b/>
          <w:bCs/>
          <w:lang w:eastAsia="nl-NL"/>
        </w:rPr>
        <w:t>, beschrijving en Standaard beschikbaarheid</w:t>
      </w:r>
    </w:p>
    <w:p w14:paraId="0927CD02" w14:textId="77777777" w:rsidR="002F14A5" w:rsidRDefault="002F14A5" w:rsidP="002F14A5">
      <w:pPr>
        <w:rPr>
          <w:lang w:eastAsia="nl-NL"/>
        </w:rPr>
      </w:pPr>
      <w:r>
        <w:rPr>
          <w:b/>
          <w:bCs/>
          <w:lang w:eastAsia="nl-NL"/>
        </w:rPr>
        <w:t>Berichttemplates</w:t>
      </w:r>
    </w:p>
    <w:p w14:paraId="62976F5D" w14:textId="1B1E863D" w:rsidR="002F14A5" w:rsidRDefault="002F14A5" w:rsidP="002F14A5">
      <w:pPr>
        <w:rPr>
          <w:lang w:eastAsia="nl-NL"/>
        </w:rPr>
      </w:pPr>
      <w:r>
        <w:rPr>
          <w:lang w:eastAsia="nl-NL"/>
        </w:rPr>
        <w:t> </w:t>
      </w:r>
      <w:r>
        <w:rPr>
          <w:b/>
          <w:bCs/>
          <w:lang w:eastAsia="nl-NL"/>
        </w:rPr>
        <w:t>Leges?</w:t>
      </w:r>
    </w:p>
    <w:p w14:paraId="757D8D0F" w14:textId="77777777" w:rsidR="002F14A5" w:rsidRDefault="002F14A5" w:rsidP="002F14A5">
      <w:pPr>
        <w:rPr>
          <w:lang w:eastAsia="nl-NL"/>
        </w:rPr>
      </w:pPr>
      <w:r>
        <w:rPr>
          <w:b/>
          <w:bCs/>
          <w:lang w:eastAsia="nl-NL"/>
        </w:rPr>
        <w:t>Configuratie:</w:t>
      </w:r>
    </w:p>
    <w:p w14:paraId="6C997B6C" w14:textId="77777777" w:rsidR="002F14A5" w:rsidRDefault="002F14A5" w:rsidP="002F14A5">
      <w:pPr>
        <w:numPr>
          <w:ilvl w:val="0"/>
          <w:numId w:val="23"/>
        </w:numPr>
        <w:spacing w:after="0" w:line="240" w:lineRule="auto"/>
        <w:ind w:left="540"/>
        <w:textAlignment w:val="center"/>
        <w:rPr>
          <w:lang w:eastAsia="nl-NL"/>
        </w:rPr>
      </w:pPr>
      <w:r>
        <w:rPr>
          <w:lang w:eastAsia="nl-NL"/>
        </w:rPr>
        <w:t>Specifieke voorwaarden (bv. Voor bepaalde ceremonieën moet eerst de melding zijn gedaan - wachtlijsten zijn groot en de gemeente wil geen annulering)</w:t>
      </w:r>
    </w:p>
    <w:p w14:paraId="5720CB8E" w14:textId="77777777" w:rsidR="002F14A5" w:rsidRDefault="002F14A5" w:rsidP="002F14A5">
      <w:pPr>
        <w:rPr>
          <w:lang w:eastAsia="nl-NL"/>
        </w:rPr>
      </w:pPr>
      <w:r>
        <w:rPr>
          <w:lang w:eastAsia="nl-NL"/>
        </w:rPr>
        <w:t> </w:t>
      </w:r>
    </w:p>
    <w:p w14:paraId="4910454F" w14:textId="77777777" w:rsidR="002F14A5" w:rsidRPr="002F14A5" w:rsidRDefault="002F14A5" w:rsidP="002F14A5">
      <w:pPr>
        <w:rPr>
          <w:color w:val="00B050"/>
          <w:sz w:val="24"/>
          <w:szCs w:val="24"/>
        </w:rPr>
      </w:pPr>
    </w:p>
    <w:p w14:paraId="0EBA0C1B" w14:textId="77777777" w:rsidR="002F14A5" w:rsidRPr="002F14A5" w:rsidRDefault="002F14A5" w:rsidP="005B563D">
      <w:pPr>
        <w:rPr>
          <w:color w:val="00B050"/>
          <w:sz w:val="24"/>
          <w:szCs w:val="24"/>
        </w:rPr>
      </w:pPr>
    </w:p>
    <w:p w14:paraId="1D79CE75" w14:textId="28E34A7B" w:rsidR="00DE30D9" w:rsidRDefault="00DE30D9" w:rsidP="005B563D">
      <w:pPr>
        <w:rPr>
          <w:color w:val="FF0000"/>
        </w:rPr>
      </w:pPr>
    </w:p>
    <w:p w14:paraId="32AD268D" w14:textId="77777777" w:rsidR="002A3AC7" w:rsidRPr="007D7A02" w:rsidRDefault="002A3AC7" w:rsidP="005B563D">
      <w:pPr>
        <w:rPr>
          <w:color w:val="FF0000"/>
        </w:rPr>
      </w:pPr>
    </w:p>
    <w:sectPr w:rsidR="002A3AC7" w:rsidRPr="007D7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CF3"/>
    <w:multiLevelType w:val="multilevel"/>
    <w:tmpl w:val="B1D25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14921"/>
    <w:multiLevelType w:val="multilevel"/>
    <w:tmpl w:val="60DE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A0548"/>
    <w:multiLevelType w:val="multilevel"/>
    <w:tmpl w:val="7A56B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34239"/>
    <w:multiLevelType w:val="multilevel"/>
    <w:tmpl w:val="98462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308A5"/>
    <w:multiLevelType w:val="multilevel"/>
    <w:tmpl w:val="AA286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70AA1"/>
    <w:multiLevelType w:val="multilevel"/>
    <w:tmpl w:val="D1AE8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E6137"/>
    <w:multiLevelType w:val="multilevel"/>
    <w:tmpl w:val="76588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40DC9"/>
    <w:multiLevelType w:val="multilevel"/>
    <w:tmpl w:val="28968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E31E8"/>
    <w:multiLevelType w:val="multilevel"/>
    <w:tmpl w:val="79CE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C663D"/>
    <w:multiLevelType w:val="hybridMultilevel"/>
    <w:tmpl w:val="1D861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505BAA"/>
    <w:multiLevelType w:val="multilevel"/>
    <w:tmpl w:val="A0485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B0EB3"/>
    <w:multiLevelType w:val="hybridMultilevel"/>
    <w:tmpl w:val="51405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94191E"/>
    <w:multiLevelType w:val="multilevel"/>
    <w:tmpl w:val="7BF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6C1C4B"/>
    <w:multiLevelType w:val="multilevel"/>
    <w:tmpl w:val="56AED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F26F9"/>
    <w:multiLevelType w:val="hybridMultilevel"/>
    <w:tmpl w:val="90FA48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7EC3328"/>
    <w:multiLevelType w:val="hybridMultilevel"/>
    <w:tmpl w:val="91782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6E4D51"/>
    <w:multiLevelType w:val="multilevel"/>
    <w:tmpl w:val="CA5C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72B55"/>
    <w:multiLevelType w:val="multilevel"/>
    <w:tmpl w:val="53A44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B13B9"/>
    <w:multiLevelType w:val="multilevel"/>
    <w:tmpl w:val="A78A0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00694"/>
    <w:multiLevelType w:val="multilevel"/>
    <w:tmpl w:val="0142B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831EFD"/>
    <w:multiLevelType w:val="multilevel"/>
    <w:tmpl w:val="03508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7B3CA1"/>
    <w:multiLevelType w:val="multilevel"/>
    <w:tmpl w:val="3D8A4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8439FE"/>
    <w:multiLevelType w:val="multilevel"/>
    <w:tmpl w:val="FE4C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15"/>
  </w:num>
  <w:num w:numId="4">
    <w:abstractNumId w:val="11"/>
  </w:num>
  <w:num w:numId="5">
    <w:abstractNumId w:val="16"/>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19"/>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22"/>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13"/>
    <w:lvlOverride w:ilvl="0"/>
    <w:lvlOverride w:ilvl="1"/>
    <w:lvlOverride w:ilvl="2"/>
    <w:lvlOverride w:ilvl="3"/>
    <w:lvlOverride w:ilvl="4"/>
    <w:lvlOverride w:ilvl="5"/>
    <w:lvlOverride w:ilvl="6"/>
    <w:lvlOverride w:ilvl="7"/>
    <w:lvlOverride w:ilvl="8"/>
  </w:num>
  <w:num w:numId="19">
    <w:abstractNumId w:val="3"/>
    <w:lvlOverride w:ilvl="0"/>
    <w:lvlOverride w:ilvl="1"/>
    <w:lvlOverride w:ilvl="2"/>
    <w:lvlOverride w:ilvl="3"/>
    <w:lvlOverride w:ilvl="4"/>
    <w:lvlOverride w:ilvl="5"/>
    <w:lvlOverride w:ilvl="6"/>
    <w:lvlOverride w:ilvl="7"/>
    <w:lvlOverride w:ilvl="8"/>
  </w:num>
  <w:num w:numId="20">
    <w:abstractNumId w:val="18"/>
    <w:lvlOverride w:ilvl="0"/>
    <w:lvlOverride w:ilvl="1"/>
    <w:lvlOverride w:ilvl="2"/>
    <w:lvlOverride w:ilvl="3"/>
    <w:lvlOverride w:ilvl="4"/>
    <w:lvlOverride w:ilvl="5"/>
    <w:lvlOverride w:ilvl="6"/>
    <w:lvlOverride w:ilvl="7"/>
    <w:lvlOverride w:ilvl="8"/>
  </w:num>
  <w:num w:numId="21">
    <w:abstractNumId w:val="20"/>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3D"/>
    <w:rsid w:val="0002544D"/>
    <w:rsid w:val="00046B5F"/>
    <w:rsid w:val="000C2C1A"/>
    <w:rsid w:val="000F682D"/>
    <w:rsid w:val="00152497"/>
    <w:rsid w:val="00172838"/>
    <w:rsid w:val="00175844"/>
    <w:rsid w:val="001C51AE"/>
    <w:rsid w:val="001D261C"/>
    <w:rsid w:val="0024772E"/>
    <w:rsid w:val="00254CC0"/>
    <w:rsid w:val="002A3AC7"/>
    <w:rsid w:val="002F14A5"/>
    <w:rsid w:val="002F3FCF"/>
    <w:rsid w:val="003061A0"/>
    <w:rsid w:val="00326DA4"/>
    <w:rsid w:val="003D46A8"/>
    <w:rsid w:val="004060F2"/>
    <w:rsid w:val="004A186A"/>
    <w:rsid w:val="004D21F8"/>
    <w:rsid w:val="004E1D1E"/>
    <w:rsid w:val="004E3C7F"/>
    <w:rsid w:val="0050108F"/>
    <w:rsid w:val="0052510A"/>
    <w:rsid w:val="00552C4F"/>
    <w:rsid w:val="00564036"/>
    <w:rsid w:val="005A3BEE"/>
    <w:rsid w:val="005B2BF5"/>
    <w:rsid w:val="005B563D"/>
    <w:rsid w:val="0063680E"/>
    <w:rsid w:val="00675D31"/>
    <w:rsid w:val="00782AE2"/>
    <w:rsid w:val="00795AB3"/>
    <w:rsid w:val="007B1704"/>
    <w:rsid w:val="007B3A9B"/>
    <w:rsid w:val="007D0778"/>
    <w:rsid w:val="007D7A02"/>
    <w:rsid w:val="007E0C06"/>
    <w:rsid w:val="00814D82"/>
    <w:rsid w:val="00814FEE"/>
    <w:rsid w:val="008251FF"/>
    <w:rsid w:val="0085165A"/>
    <w:rsid w:val="008669C2"/>
    <w:rsid w:val="008D0146"/>
    <w:rsid w:val="008E6DA5"/>
    <w:rsid w:val="00937971"/>
    <w:rsid w:val="0097360B"/>
    <w:rsid w:val="00994C4B"/>
    <w:rsid w:val="00A01253"/>
    <w:rsid w:val="00A84037"/>
    <w:rsid w:val="00A86E68"/>
    <w:rsid w:val="00AB628A"/>
    <w:rsid w:val="00AD4186"/>
    <w:rsid w:val="00AF318C"/>
    <w:rsid w:val="00B206B3"/>
    <w:rsid w:val="00BA31FE"/>
    <w:rsid w:val="00BC0DA2"/>
    <w:rsid w:val="00BD40D8"/>
    <w:rsid w:val="00CD4AC2"/>
    <w:rsid w:val="00CE6C88"/>
    <w:rsid w:val="00DE30D9"/>
    <w:rsid w:val="00E008CE"/>
    <w:rsid w:val="00E349D6"/>
    <w:rsid w:val="00E439D9"/>
    <w:rsid w:val="00E51F05"/>
    <w:rsid w:val="00F418A7"/>
    <w:rsid w:val="00F53F79"/>
    <w:rsid w:val="00F57840"/>
    <w:rsid w:val="00F65E06"/>
    <w:rsid w:val="00F73B31"/>
    <w:rsid w:val="00F912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95FD"/>
  <w15:chartTrackingRefBased/>
  <w15:docId w15:val="{FB6FB156-C2F5-4FCC-9F8A-B4BD989C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1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9931">
      <w:bodyDiv w:val="1"/>
      <w:marLeft w:val="0"/>
      <w:marRight w:val="0"/>
      <w:marTop w:val="0"/>
      <w:marBottom w:val="0"/>
      <w:divBdr>
        <w:top w:val="none" w:sz="0" w:space="0" w:color="auto"/>
        <w:left w:val="none" w:sz="0" w:space="0" w:color="auto"/>
        <w:bottom w:val="none" w:sz="0" w:space="0" w:color="auto"/>
        <w:right w:val="none" w:sz="0" w:space="0" w:color="auto"/>
      </w:divBdr>
    </w:div>
    <w:div w:id="510684499">
      <w:bodyDiv w:val="1"/>
      <w:marLeft w:val="0"/>
      <w:marRight w:val="0"/>
      <w:marTop w:val="0"/>
      <w:marBottom w:val="0"/>
      <w:divBdr>
        <w:top w:val="none" w:sz="0" w:space="0" w:color="auto"/>
        <w:left w:val="none" w:sz="0" w:space="0" w:color="auto"/>
        <w:bottom w:val="none" w:sz="0" w:space="0" w:color="auto"/>
        <w:right w:val="none" w:sz="0" w:space="0" w:color="auto"/>
      </w:divBdr>
    </w:div>
    <w:div w:id="660154903">
      <w:bodyDiv w:val="1"/>
      <w:marLeft w:val="0"/>
      <w:marRight w:val="0"/>
      <w:marTop w:val="0"/>
      <w:marBottom w:val="0"/>
      <w:divBdr>
        <w:top w:val="none" w:sz="0" w:space="0" w:color="auto"/>
        <w:left w:val="none" w:sz="0" w:space="0" w:color="auto"/>
        <w:bottom w:val="none" w:sz="0" w:space="0" w:color="auto"/>
        <w:right w:val="none" w:sz="0" w:space="0" w:color="auto"/>
      </w:divBdr>
    </w:div>
    <w:div w:id="907035738">
      <w:bodyDiv w:val="1"/>
      <w:marLeft w:val="0"/>
      <w:marRight w:val="0"/>
      <w:marTop w:val="0"/>
      <w:marBottom w:val="0"/>
      <w:divBdr>
        <w:top w:val="none" w:sz="0" w:space="0" w:color="auto"/>
        <w:left w:val="none" w:sz="0" w:space="0" w:color="auto"/>
        <w:bottom w:val="none" w:sz="0" w:space="0" w:color="auto"/>
        <w:right w:val="none" w:sz="0" w:space="0" w:color="auto"/>
      </w:divBdr>
    </w:div>
    <w:div w:id="1006905341">
      <w:bodyDiv w:val="1"/>
      <w:marLeft w:val="0"/>
      <w:marRight w:val="0"/>
      <w:marTop w:val="0"/>
      <w:marBottom w:val="0"/>
      <w:divBdr>
        <w:top w:val="none" w:sz="0" w:space="0" w:color="auto"/>
        <w:left w:val="none" w:sz="0" w:space="0" w:color="auto"/>
        <w:bottom w:val="none" w:sz="0" w:space="0" w:color="auto"/>
        <w:right w:val="none" w:sz="0" w:space="0" w:color="auto"/>
      </w:divBdr>
    </w:div>
    <w:div w:id="1027829472">
      <w:bodyDiv w:val="1"/>
      <w:marLeft w:val="0"/>
      <w:marRight w:val="0"/>
      <w:marTop w:val="0"/>
      <w:marBottom w:val="0"/>
      <w:divBdr>
        <w:top w:val="none" w:sz="0" w:space="0" w:color="auto"/>
        <w:left w:val="none" w:sz="0" w:space="0" w:color="auto"/>
        <w:bottom w:val="none" w:sz="0" w:space="0" w:color="auto"/>
        <w:right w:val="none" w:sz="0" w:space="0" w:color="auto"/>
      </w:divBdr>
    </w:div>
    <w:div w:id="1529903230">
      <w:bodyDiv w:val="1"/>
      <w:marLeft w:val="0"/>
      <w:marRight w:val="0"/>
      <w:marTop w:val="0"/>
      <w:marBottom w:val="0"/>
      <w:divBdr>
        <w:top w:val="none" w:sz="0" w:space="0" w:color="auto"/>
        <w:left w:val="none" w:sz="0" w:space="0" w:color="auto"/>
        <w:bottom w:val="none" w:sz="0" w:space="0" w:color="auto"/>
        <w:right w:val="none" w:sz="0" w:space="0" w:color="auto"/>
      </w:divBdr>
    </w:div>
    <w:div w:id="1580870766">
      <w:bodyDiv w:val="1"/>
      <w:marLeft w:val="0"/>
      <w:marRight w:val="0"/>
      <w:marTop w:val="0"/>
      <w:marBottom w:val="0"/>
      <w:divBdr>
        <w:top w:val="none" w:sz="0" w:space="0" w:color="auto"/>
        <w:left w:val="none" w:sz="0" w:space="0" w:color="auto"/>
        <w:bottom w:val="none" w:sz="0" w:space="0" w:color="auto"/>
        <w:right w:val="none" w:sz="0" w:space="0" w:color="auto"/>
      </w:divBdr>
    </w:div>
    <w:div w:id="1592549433">
      <w:bodyDiv w:val="1"/>
      <w:marLeft w:val="0"/>
      <w:marRight w:val="0"/>
      <w:marTop w:val="0"/>
      <w:marBottom w:val="0"/>
      <w:divBdr>
        <w:top w:val="none" w:sz="0" w:space="0" w:color="auto"/>
        <w:left w:val="none" w:sz="0" w:space="0" w:color="auto"/>
        <w:bottom w:val="none" w:sz="0" w:space="0" w:color="auto"/>
        <w:right w:val="none" w:sz="0" w:space="0" w:color="auto"/>
      </w:divBdr>
    </w:div>
    <w:div w:id="17010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0D043DC96947409A48A69176DE45AA" ma:contentTypeVersion="10" ma:contentTypeDescription="Een nieuw document maken." ma:contentTypeScope="" ma:versionID="e5fc55dfeb9e223351e1741de6612925">
  <xsd:schema xmlns:xsd="http://www.w3.org/2001/XMLSchema" xmlns:xs="http://www.w3.org/2001/XMLSchema" xmlns:p="http://schemas.microsoft.com/office/2006/metadata/properties" xmlns:ns3="3aebc0a1-1a97-42cf-a994-0385f5290d8d" xmlns:ns4="b3002a13-0fba-4449-a84b-576c2149a7a7" targetNamespace="http://schemas.microsoft.com/office/2006/metadata/properties" ma:root="true" ma:fieldsID="6ac9786ae16753beaa971ac1be730127" ns3:_="" ns4:_="">
    <xsd:import namespace="3aebc0a1-1a97-42cf-a994-0385f5290d8d"/>
    <xsd:import namespace="b3002a13-0fba-4449-a84b-576c2149a7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bc0a1-1a97-42cf-a994-0385f5290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002a13-0fba-4449-a84b-576c2149a7a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0325B7-701D-4376-9E1A-5DB311126ED3}">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3002a13-0fba-4449-a84b-576c2149a7a7"/>
    <ds:schemaRef ds:uri="3aebc0a1-1a97-42cf-a994-0385f5290d8d"/>
    <ds:schemaRef ds:uri="http://www.w3.org/XML/1998/namespace"/>
  </ds:schemaRefs>
</ds:datastoreItem>
</file>

<file path=customXml/itemProps2.xml><?xml version="1.0" encoding="utf-8"?>
<ds:datastoreItem xmlns:ds="http://schemas.openxmlformats.org/officeDocument/2006/customXml" ds:itemID="{990F095D-7038-48E8-B6CB-6A651AD6FCA7}">
  <ds:schemaRefs>
    <ds:schemaRef ds:uri="http://schemas.microsoft.com/sharepoint/v3/contenttype/forms"/>
  </ds:schemaRefs>
</ds:datastoreItem>
</file>

<file path=customXml/itemProps3.xml><?xml version="1.0" encoding="utf-8"?>
<ds:datastoreItem xmlns:ds="http://schemas.openxmlformats.org/officeDocument/2006/customXml" ds:itemID="{5E006665-34F8-4801-9879-A18302567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bc0a1-1a97-42cf-a994-0385f5290d8d"/>
    <ds:schemaRef ds:uri="b3002a13-0fba-4449-a84b-576c2149a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44D33227.dotm</Template>
  <TotalTime>1</TotalTime>
  <Pages>10</Pages>
  <Words>2658</Words>
  <Characters>14623</Characters>
  <Application>Microsoft Office Word</Application>
  <DocSecurity>4</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Wildenberg, Rick</dc:creator>
  <cp:keywords/>
  <dc:description/>
  <cp:lastModifiedBy>Bruijn DA de (Daphne)</cp:lastModifiedBy>
  <cp:revision>2</cp:revision>
  <dcterms:created xsi:type="dcterms:W3CDTF">2020-03-12T09:42:00Z</dcterms:created>
  <dcterms:modified xsi:type="dcterms:W3CDTF">2020-03-12T09:42:00Z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0x010100F40D043DC96947409A48A69176DE45AA</vt:lpwstr>
  </property>
</Properties>
</file>